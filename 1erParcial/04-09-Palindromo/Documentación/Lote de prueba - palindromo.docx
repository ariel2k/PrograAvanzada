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22" w:rsidRPr="00BB3822" w:rsidRDefault="00BB3822" w:rsidP="00BB3822">
      <w:pPr>
        <w:jc w:val="center"/>
        <w:rPr>
          <w:b/>
          <w:sz w:val="32"/>
          <w:u w:val="single"/>
        </w:rPr>
      </w:pPr>
      <w:r w:rsidRPr="00BB3822">
        <w:rPr>
          <w:b/>
          <w:sz w:val="32"/>
          <w:u w:val="single"/>
        </w:rPr>
        <w:t>Lote de prueba</w:t>
      </w:r>
      <w:r w:rsidR="009620D8">
        <w:rPr>
          <w:b/>
          <w:sz w:val="32"/>
          <w:u w:val="single"/>
        </w:rPr>
        <w:t xml:space="preserve"> “</w:t>
      </w:r>
      <w:proofErr w:type="spellStart"/>
      <w:r w:rsidR="009620D8">
        <w:rPr>
          <w:b/>
          <w:sz w:val="32"/>
          <w:u w:val="single"/>
        </w:rPr>
        <w:t>Palindromo</w:t>
      </w:r>
      <w:proofErr w:type="spellEnd"/>
      <w:r w:rsidR="009620D8">
        <w:rPr>
          <w:b/>
          <w:sz w:val="32"/>
          <w:u w:val="single"/>
        </w:rPr>
        <w:t>”</w:t>
      </w:r>
    </w:p>
    <w:p w:rsidR="00BB3822" w:rsidRDefault="00BB3822" w:rsidP="00BB3822"/>
    <w:p w:rsidR="00BB3822" w:rsidRPr="00BB3822" w:rsidRDefault="009620D8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Sin_corte_no_palindromo_monosilabo</w:t>
      </w:r>
      <w:proofErr w:type="spellEnd"/>
    </w:p>
    <w:p w:rsidR="00BB3822" w:rsidRDefault="009620D8" w:rsidP="00BB3822">
      <w:pPr>
        <w:ind w:left="720"/>
      </w:pPr>
      <w:r>
        <w:t xml:space="preserve">Comprobamos que el programa no corte una palabra cuando es </w:t>
      </w:r>
      <w:proofErr w:type="spellStart"/>
      <w:r>
        <w:t>monosilabo</w:t>
      </w:r>
      <w:proofErr w:type="spellEnd"/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BB3822"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BB3822">
        <w:tc>
          <w:tcPr>
            <w:tcW w:w="4322" w:type="dxa"/>
          </w:tcPr>
          <w:p w:rsidR="00BB3822" w:rsidRDefault="009620D8" w:rsidP="00BB3822">
            <w:r>
              <w:t>Sol</w:t>
            </w:r>
          </w:p>
        </w:tc>
        <w:tc>
          <w:tcPr>
            <w:tcW w:w="4322" w:type="dxa"/>
          </w:tcPr>
          <w:p w:rsidR="00BB3822" w:rsidRDefault="009620D8" w:rsidP="00BB3822">
            <w:r>
              <w:t>No se puede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9620D8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Sin_corte_no_palindromo</w:t>
      </w:r>
      <w:proofErr w:type="spellEnd"/>
    </w:p>
    <w:p w:rsidR="00BB3822" w:rsidRDefault="009620D8" w:rsidP="00BB3822">
      <w:pPr>
        <w:ind w:left="720"/>
      </w:pPr>
      <w:r>
        <w:t>Comprobamos que el programa no corte una palabra al no tener palabras distinguidas.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26"/>
        <w:gridCol w:w="3974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9620D8" w:rsidP="00D5631F">
            <w:proofErr w:type="spellStart"/>
            <w:r>
              <w:t>ñlkadsorewq</w:t>
            </w:r>
            <w:proofErr w:type="spellEnd"/>
          </w:p>
        </w:tc>
        <w:tc>
          <w:tcPr>
            <w:tcW w:w="4322" w:type="dxa"/>
          </w:tcPr>
          <w:p w:rsidR="00BB3822" w:rsidRDefault="009620D8" w:rsidP="00D5631F">
            <w:r>
              <w:t>No se puede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9620D8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Palindromo_sin_corte_monosilabo</w:t>
      </w:r>
      <w:proofErr w:type="spellEnd"/>
    </w:p>
    <w:p w:rsidR="00BB3822" w:rsidRDefault="009620D8" w:rsidP="00BB3822">
      <w:pPr>
        <w:ind w:left="720"/>
      </w:pPr>
      <w:r>
        <w:t>Comprobamos que el programa no corte un monosílabo palíndromo.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9620D8" w:rsidP="00D5631F">
            <w:proofErr w:type="spellStart"/>
            <w:r>
              <w:t>lol</w:t>
            </w:r>
            <w:proofErr w:type="spellEnd"/>
          </w:p>
        </w:tc>
        <w:tc>
          <w:tcPr>
            <w:tcW w:w="4322" w:type="dxa"/>
          </w:tcPr>
          <w:p w:rsidR="00BB3822" w:rsidRDefault="009620D8" w:rsidP="00D5631F">
            <w:r>
              <w:t>No se puede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9620D8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Palindromo_sin_corte</w:t>
      </w:r>
      <w:proofErr w:type="spellEnd"/>
    </w:p>
    <w:p w:rsidR="00BB3822" w:rsidRDefault="009620D8" w:rsidP="00BB3822">
      <w:pPr>
        <w:ind w:left="720"/>
      </w:pPr>
      <w:r>
        <w:t>Comprobamos que el programa no corte un palíndromo al no poder formar palabras distinguidas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9620D8" w:rsidP="00D5631F">
            <w:proofErr w:type="spellStart"/>
            <w:r>
              <w:t>neuquen</w:t>
            </w:r>
            <w:proofErr w:type="spellEnd"/>
          </w:p>
        </w:tc>
        <w:tc>
          <w:tcPr>
            <w:tcW w:w="4322" w:type="dxa"/>
          </w:tcPr>
          <w:p w:rsidR="00BB3822" w:rsidRDefault="009620D8" w:rsidP="00D5631F">
            <w:r>
              <w:t>No se puede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33437B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Palindromor_palindromo</w:t>
      </w:r>
      <w:proofErr w:type="spellEnd"/>
    </w:p>
    <w:p w:rsidR="00BB3822" w:rsidRDefault="0033437B" w:rsidP="00BB3822">
      <w:pPr>
        <w:ind w:left="720"/>
      </w:pPr>
      <w:r>
        <w:t>Comprobamos que el programa realice un corte al poder formar dos palíndromos.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33437B" w:rsidP="00D5631F">
            <w:proofErr w:type="spellStart"/>
            <w:r>
              <w:t>Adaoso</w:t>
            </w:r>
            <w:proofErr w:type="spellEnd"/>
          </w:p>
        </w:tc>
        <w:tc>
          <w:tcPr>
            <w:tcW w:w="4322" w:type="dxa"/>
          </w:tcPr>
          <w:p w:rsidR="00BB3822" w:rsidRDefault="0033437B" w:rsidP="00D5631F">
            <w:proofErr w:type="spellStart"/>
            <w:r>
              <w:t>ada</w:t>
            </w:r>
            <w:proofErr w:type="spellEnd"/>
            <w:r>
              <w:t xml:space="preserve"> palíndromo</w:t>
            </w:r>
          </w:p>
          <w:p w:rsidR="0033437B" w:rsidRDefault="0033437B" w:rsidP="00D5631F">
            <w:r>
              <w:t xml:space="preserve">oso 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33437B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Palindormo_d-palindromo</w:t>
      </w:r>
      <w:proofErr w:type="spellEnd"/>
    </w:p>
    <w:p w:rsidR="00BB3822" w:rsidRDefault="0033437B" w:rsidP="00BB3822">
      <w:pPr>
        <w:ind w:left="720"/>
      </w:pPr>
      <w:r>
        <w:t>Comprobamos que el programa realice un corte al poder formar un palíndromo y un i-</w:t>
      </w:r>
      <w:proofErr w:type="spellStart"/>
      <w:r>
        <w:t>palindromo</w:t>
      </w:r>
      <w:proofErr w:type="spellEnd"/>
      <w:r>
        <w:t>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33437B" w:rsidP="00D5631F">
            <w:proofErr w:type="spellStart"/>
            <w:r>
              <w:t>adararr</w:t>
            </w:r>
            <w:proofErr w:type="spellEnd"/>
          </w:p>
        </w:tc>
        <w:tc>
          <w:tcPr>
            <w:tcW w:w="4322" w:type="dxa"/>
          </w:tcPr>
          <w:p w:rsidR="00BB3822" w:rsidRDefault="0033437B" w:rsidP="00D5631F">
            <w:proofErr w:type="spellStart"/>
            <w:r>
              <w:t>ada</w:t>
            </w:r>
            <w:proofErr w:type="spellEnd"/>
            <w:r>
              <w:t xml:space="preserve"> palíndromo</w:t>
            </w:r>
          </w:p>
          <w:p w:rsidR="0033437B" w:rsidRDefault="0033437B" w:rsidP="0033437B">
            <w:proofErr w:type="spellStart"/>
            <w:r>
              <w:t>rrar</w:t>
            </w:r>
            <w:proofErr w:type="spellEnd"/>
            <w:r>
              <w:t xml:space="preserve"> d-</w:t>
            </w:r>
            <w:proofErr w:type="spellStart"/>
            <w:r>
              <w:t>palindormo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33437B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I-</w:t>
      </w:r>
      <w:proofErr w:type="spellStart"/>
      <w:r>
        <w:rPr>
          <w:b/>
        </w:rPr>
        <w:t>palindromo_palindormo</w:t>
      </w:r>
      <w:proofErr w:type="spellEnd"/>
    </w:p>
    <w:p w:rsidR="00BB3822" w:rsidRDefault="0033437B" w:rsidP="00BB3822">
      <w:pPr>
        <w:ind w:left="720"/>
      </w:pPr>
      <w:r>
        <w:t>Comprobamos que el programa realice un corte al poder formar un i-</w:t>
      </w:r>
      <w:proofErr w:type="spellStart"/>
      <w:r>
        <w:t>palindromo</w:t>
      </w:r>
      <w:proofErr w:type="spellEnd"/>
      <w:r>
        <w:t xml:space="preserve"> y un </w:t>
      </w:r>
      <w:proofErr w:type="spellStart"/>
      <w:r>
        <w:t>palindromo</w:t>
      </w:r>
      <w:proofErr w:type="spellEnd"/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33437B" w:rsidP="00D5631F">
            <w:proofErr w:type="spellStart"/>
            <w:r>
              <w:t>padaoso</w:t>
            </w:r>
            <w:proofErr w:type="spellEnd"/>
          </w:p>
        </w:tc>
        <w:tc>
          <w:tcPr>
            <w:tcW w:w="4322" w:type="dxa"/>
          </w:tcPr>
          <w:p w:rsidR="00BB3822" w:rsidRDefault="0033437B" w:rsidP="00D5631F">
            <w:r>
              <w:t>pada i-</w:t>
            </w:r>
            <w:proofErr w:type="spellStart"/>
            <w:r>
              <w:t>palindromo</w:t>
            </w:r>
            <w:proofErr w:type="spellEnd"/>
          </w:p>
          <w:p w:rsidR="0033437B" w:rsidRDefault="0033437B" w:rsidP="00D5631F">
            <w:r>
              <w:t xml:space="preserve">oso 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33437B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I-</w:t>
      </w:r>
      <w:proofErr w:type="spellStart"/>
      <w:r>
        <w:rPr>
          <w:b/>
        </w:rPr>
        <w:t>palindromo_i</w:t>
      </w:r>
      <w:proofErr w:type="spellEnd"/>
      <w:r>
        <w:rPr>
          <w:b/>
        </w:rPr>
        <w:t>-</w:t>
      </w:r>
      <w:proofErr w:type="spellStart"/>
      <w:r>
        <w:rPr>
          <w:b/>
        </w:rPr>
        <w:t>palindromo</w:t>
      </w:r>
      <w:proofErr w:type="spellEnd"/>
    </w:p>
    <w:p w:rsidR="00BB3822" w:rsidRDefault="00F04F92" w:rsidP="00F04F92">
      <w:pPr>
        <w:ind w:left="720"/>
      </w:pPr>
      <w:r>
        <w:t xml:space="preserve">Comprobamos </w:t>
      </w:r>
      <w:r w:rsidRPr="00F04F92">
        <w:t>que el programa realice un corte al poder formar un i-</w:t>
      </w:r>
      <w:proofErr w:type="spellStart"/>
      <w:r w:rsidRPr="00F04F92">
        <w:t>palindromo</w:t>
      </w:r>
      <w:proofErr w:type="spellEnd"/>
      <w:r w:rsidRPr="00F04F92">
        <w:t xml:space="preserve"> y un </w:t>
      </w:r>
      <w:r>
        <w:t>i-</w:t>
      </w:r>
      <w:proofErr w:type="spellStart"/>
      <w:r w:rsidRPr="00F04F92">
        <w:t>palindromo</w:t>
      </w:r>
      <w:proofErr w:type="spellEnd"/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F04F92" w:rsidP="00D5631F">
            <w:proofErr w:type="spellStart"/>
            <w:r>
              <w:t>padaolal</w:t>
            </w:r>
            <w:proofErr w:type="spellEnd"/>
          </w:p>
        </w:tc>
        <w:tc>
          <w:tcPr>
            <w:tcW w:w="4322" w:type="dxa"/>
          </w:tcPr>
          <w:p w:rsidR="00BB3822" w:rsidRDefault="00F04F92" w:rsidP="00D5631F">
            <w:r>
              <w:t>pada i-</w:t>
            </w:r>
            <w:proofErr w:type="spellStart"/>
            <w:r>
              <w:t>palindromo</w:t>
            </w:r>
            <w:proofErr w:type="spellEnd"/>
          </w:p>
          <w:p w:rsidR="00F04F92" w:rsidRDefault="00F04F92" w:rsidP="00D5631F">
            <w:proofErr w:type="spellStart"/>
            <w:r>
              <w:t>olal</w:t>
            </w:r>
            <w:proofErr w:type="spellEnd"/>
            <w:r>
              <w:t xml:space="preserve"> i-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F04F92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I-</w:t>
      </w:r>
      <w:proofErr w:type="spellStart"/>
      <w:r>
        <w:rPr>
          <w:b/>
        </w:rPr>
        <w:t>palindromo_d</w:t>
      </w:r>
      <w:proofErr w:type="spellEnd"/>
      <w:r>
        <w:rPr>
          <w:b/>
        </w:rPr>
        <w:t>-</w:t>
      </w:r>
      <w:proofErr w:type="spellStart"/>
      <w:r>
        <w:rPr>
          <w:b/>
        </w:rPr>
        <w:t>palindromo</w:t>
      </w:r>
      <w:proofErr w:type="spellEnd"/>
    </w:p>
    <w:p w:rsidR="00BB3822" w:rsidRDefault="00F04F92" w:rsidP="00BB3822">
      <w:pPr>
        <w:ind w:left="720"/>
      </w:pPr>
      <w:r>
        <w:t>Comproba</w:t>
      </w:r>
      <w:r w:rsidRPr="00F04F92">
        <w:t>mos que el programa realice un corte al poder formar un i-</w:t>
      </w:r>
      <w:proofErr w:type="spellStart"/>
      <w:r w:rsidRPr="00F04F92">
        <w:t>palindromo</w:t>
      </w:r>
      <w:proofErr w:type="spellEnd"/>
      <w:r w:rsidRPr="00F04F92">
        <w:t xml:space="preserve"> y un </w:t>
      </w:r>
      <w:r>
        <w:t>d-</w:t>
      </w:r>
      <w:proofErr w:type="spellStart"/>
      <w:r w:rsidRPr="00F04F92">
        <w:t>palindromo</w:t>
      </w:r>
      <w:proofErr w:type="spellEnd"/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F04F92" w:rsidP="00D5631F">
            <w:proofErr w:type="spellStart"/>
            <w:r>
              <w:t>Padararr</w:t>
            </w:r>
            <w:proofErr w:type="spellEnd"/>
          </w:p>
        </w:tc>
        <w:tc>
          <w:tcPr>
            <w:tcW w:w="4322" w:type="dxa"/>
          </w:tcPr>
          <w:p w:rsidR="00BB3822" w:rsidRDefault="00F04F92" w:rsidP="00D5631F">
            <w:r>
              <w:t>pada i-</w:t>
            </w:r>
            <w:proofErr w:type="spellStart"/>
            <w:r>
              <w:t>palindromo</w:t>
            </w:r>
            <w:proofErr w:type="spellEnd"/>
          </w:p>
          <w:p w:rsidR="00F04F92" w:rsidRDefault="00F04F92" w:rsidP="00D5631F">
            <w:proofErr w:type="spellStart"/>
            <w:r>
              <w:t>rarr</w:t>
            </w:r>
            <w:proofErr w:type="spellEnd"/>
            <w:r>
              <w:t xml:space="preserve"> d-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F04F92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D-</w:t>
      </w:r>
      <w:proofErr w:type="spellStart"/>
      <w:r>
        <w:rPr>
          <w:b/>
        </w:rPr>
        <w:t>palindromo_i</w:t>
      </w:r>
      <w:proofErr w:type="spellEnd"/>
      <w:r>
        <w:rPr>
          <w:b/>
        </w:rPr>
        <w:t>-</w:t>
      </w:r>
      <w:proofErr w:type="spellStart"/>
      <w:r>
        <w:rPr>
          <w:b/>
        </w:rPr>
        <w:t>palindromo</w:t>
      </w:r>
      <w:proofErr w:type="spellEnd"/>
    </w:p>
    <w:p w:rsidR="00BB3822" w:rsidRDefault="00F04F92" w:rsidP="00BB3822">
      <w:pPr>
        <w:ind w:left="720"/>
      </w:pPr>
      <w:r>
        <w:t>Com</w:t>
      </w:r>
      <w:r w:rsidRPr="00F04F92">
        <w:t>probamos que el programa reali</w:t>
      </w:r>
      <w:r>
        <w:t>ce un corte al poder formar un d</w:t>
      </w:r>
      <w:r w:rsidRPr="00F04F92">
        <w:t>-</w:t>
      </w:r>
      <w:proofErr w:type="spellStart"/>
      <w:r w:rsidRPr="00F04F92">
        <w:t>palindromo</w:t>
      </w:r>
      <w:proofErr w:type="spellEnd"/>
      <w:r w:rsidRPr="00F04F92">
        <w:t xml:space="preserve"> y un </w:t>
      </w:r>
      <w:r>
        <w:t>i</w:t>
      </w:r>
      <w:r w:rsidRPr="00F04F92">
        <w:t>-</w:t>
      </w:r>
      <w:proofErr w:type="spellStart"/>
      <w:r w:rsidRPr="00F04F92">
        <w:t>palindromo</w:t>
      </w:r>
      <w:proofErr w:type="spellEnd"/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A4734B" w:rsidP="00D5631F">
            <w:proofErr w:type="spellStart"/>
            <w:r>
              <w:t>rarrpada</w:t>
            </w:r>
            <w:proofErr w:type="spellEnd"/>
          </w:p>
        </w:tc>
        <w:tc>
          <w:tcPr>
            <w:tcW w:w="4322" w:type="dxa"/>
          </w:tcPr>
          <w:p w:rsidR="00BB3822" w:rsidRDefault="00F04F92" w:rsidP="00D5631F">
            <w:proofErr w:type="spellStart"/>
            <w:r>
              <w:t>rarr</w:t>
            </w:r>
            <w:proofErr w:type="spellEnd"/>
            <w:r>
              <w:t xml:space="preserve"> d-</w:t>
            </w:r>
            <w:proofErr w:type="spellStart"/>
            <w:r>
              <w:t>palindromo</w:t>
            </w:r>
            <w:proofErr w:type="spellEnd"/>
          </w:p>
          <w:p w:rsidR="00F04F92" w:rsidRDefault="00F04F92" w:rsidP="00D5631F">
            <w:r>
              <w:t>pada i-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F04F92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D-</w:t>
      </w:r>
      <w:proofErr w:type="spellStart"/>
      <w:r>
        <w:rPr>
          <w:b/>
        </w:rPr>
        <w:t>palindromo_d</w:t>
      </w:r>
      <w:proofErr w:type="spellEnd"/>
      <w:r>
        <w:rPr>
          <w:b/>
        </w:rPr>
        <w:t>-</w:t>
      </w:r>
      <w:proofErr w:type="spellStart"/>
      <w:r>
        <w:rPr>
          <w:b/>
        </w:rPr>
        <w:t>palindromo</w:t>
      </w:r>
      <w:proofErr w:type="spellEnd"/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F04F92" w:rsidP="00D5631F">
            <w:proofErr w:type="spellStart"/>
            <w:r>
              <w:t>rarrpapp</w:t>
            </w:r>
            <w:proofErr w:type="spellEnd"/>
          </w:p>
        </w:tc>
        <w:tc>
          <w:tcPr>
            <w:tcW w:w="4322" w:type="dxa"/>
          </w:tcPr>
          <w:p w:rsidR="00BB3822" w:rsidRDefault="00F04F92" w:rsidP="00D5631F">
            <w:proofErr w:type="spellStart"/>
            <w:r>
              <w:t>rarr</w:t>
            </w:r>
            <w:proofErr w:type="spellEnd"/>
            <w:r>
              <w:t xml:space="preserve"> d-</w:t>
            </w:r>
            <w:proofErr w:type="spellStart"/>
            <w:r>
              <w:t>palindromo</w:t>
            </w:r>
            <w:proofErr w:type="spellEnd"/>
          </w:p>
          <w:p w:rsidR="00F04F92" w:rsidRDefault="00F04F92" w:rsidP="00D5631F">
            <w:proofErr w:type="spellStart"/>
            <w:r>
              <w:t>papp</w:t>
            </w:r>
            <w:proofErr w:type="spellEnd"/>
            <w:r>
              <w:t xml:space="preserve"> d-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F04F92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Palabra_corte_doble</w:t>
      </w:r>
      <w:r w:rsidR="00A4734B">
        <w:rPr>
          <w:b/>
        </w:rPr>
        <w:t>_tres_distinguidas</w:t>
      </w:r>
      <w:proofErr w:type="spellEnd"/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A4734B" w:rsidP="00D5631F">
            <w:proofErr w:type="spellStart"/>
            <w:r>
              <w:t>adarrar</w:t>
            </w:r>
            <w:proofErr w:type="spellEnd"/>
          </w:p>
        </w:tc>
        <w:tc>
          <w:tcPr>
            <w:tcW w:w="4322" w:type="dxa"/>
          </w:tcPr>
          <w:p w:rsidR="00BB3822" w:rsidRDefault="00F04F92" w:rsidP="00D5631F">
            <w:proofErr w:type="spellStart"/>
            <w:r>
              <w:t>ada</w:t>
            </w:r>
            <w:proofErr w:type="spellEnd"/>
            <w:r>
              <w:t xml:space="preserve"> palíndromo</w:t>
            </w:r>
          </w:p>
          <w:p w:rsidR="00F04F92" w:rsidRDefault="00F04F92" w:rsidP="00D5631F">
            <w:proofErr w:type="spellStart"/>
            <w:r>
              <w:t>rrar</w:t>
            </w:r>
            <w:proofErr w:type="spellEnd"/>
            <w:r>
              <w:t xml:space="preserve"> i-</w:t>
            </w:r>
            <w:proofErr w:type="spellStart"/>
            <w:r>
              <w:t>palindromo</w:t>
            </w:r>
            <w:proofErr w:type="spellEnd"/>
          </w:p>
          <w:p w:rsidR="00F04F92" w:rsidRDefault="00F04F92" w:rsidP="00D5631F">
            <w:proofErr w:type="spellStart"/>
            <w:r>
              <w:t>adar</w:t>
            </w:r>
            <w:proofErr w:type="spellEnd"/>
            <w:r>
              <w:t xml:space="preserve"> d-</w:t>
            </w:r>
            <w:proofErr w:type="spellStart"/>
            <w:r>
              <w:t>palindromo</w:t>
            </w:r>
            <w:proofErr w:type="spellEnd"/>
          </w:p>
          <w:p w:rsidR="00F04F92" w:rsidRDefault="00F04F92" w:rsidP="00D5631F">
            <w:proofErr w:type="spellStart"/>
            <w:r>
              <w:t>rar</w:t>
            </w:r>
            <w:proofErr w:type="spellEnd"/>
            <w:r>
              <w:t xml:space="preserve"> 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A4734B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Corte_con_palabra_doblemente_distinguida</w:t>
      </w:r>
      <w:proofErr w:type="spellEnd"/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3988"/>
        <w:gridCol w:w="401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A4734B" w:rsidP="00D5631F">
            <w:r>
              <w:t>azarosos</w:t>
            </w:r>
          </w:p>
        </w:tc>
        <w:tc>
          <w:tcPr>
            <w:tcW w:w="4322" w:type="dxa"/>
          </w:tcPr>
          <w:p w:rsidR="00BB3822" w:rsidRDefault="00A4734B" w:rsidP="00D5631F">
            <w:r>
              <w:t>Azar d-</w:t>
            </w:r>
            <w:proofErr w:type="spellStart"/>
            <w:r>
              <w:t>palindormo</w:t>
            </w:r>
            <w:proofErr w:type="spellEnd"/>
          </w:p>
          <w:p w:rsidR="00A4734B" w:rsidRDefault="00A4734B" w:rsidP="00D5631F">
            <w:r>
              <w:t>Osos i-</w:t>
            </w:r>
            <w:proofErr w:type="spellStart"/>
            <w:r>
              <w:t>palindromo</w:t>
            </w:r>
            <w:proofErr w:type="spellEnd"/>
            <w:r>
              <w:t xml:space="preserve"> d-</w:t>
            </w:r>
            <w:proofErr w:type="spellStart"/>
            <w:r>
              <w:t>palindromo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BB3822" w:rsidP="00BB3822">
      <w:pPr>
        <w:pStyle w:val="Prrafodelista"/>
        <w:numPr>
          <w:ilvl w:val="0"/>
          <w:numId w:val="1"/>
        </w:numPr>
        <w:rPr>
          <w:b/>
        </w:rPr>
      </w:pPr>
      <w:r w:rsidRPr="00BB3822">
        <w:rPr>
          <w:b/>
        </w:rPr>
        <w:t>Titulo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BB3822" w:rsidRDefault="00BB3822" w:rsidP="00BB3822">
      <w:pPr>
        <w:pStyle w:val="Prrafodelista"/>
        <w:numPr>
          <w:ilvl w:val="0"/>
          <w:numId w:val="1"/>
        </w:numPr>
        <w:rPr>
          <w:b/>
        </w:rPr>
      </w:pPr>
      <w:r w:rsidRPr="00BB3822">
        <w:rPr>
          <w:b/>
        </w:rPr>
        <w:t>Titulo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6351"/>
        <w:gridCol w:w="1649"/>
      </w:tblGrid>
      <w:tr w:rsidR="00A4734B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A4734B" w:rsidTr="00D5631F">
        <w:tc>
          <w:tcPr>
            <w:tcW w:w="4322" w:type="dxa"/>
          </w:tcPr>
          <w:p w:rsidR="00BB3822" w:rsidRDefault="00A4734B" w:rsidP="00D5631F">
            <w:proofErr w:type="spellStart"/>
            <w:r>
              <w:t>Aaaaaaaaaaaaaaaaaaaaaaaaaaaaaaaaaaaaaaaaaaaaaaaaaaaaaaaaaa</w:t>
            </w:r>
            <w:proofErr w:type="spellEnd"/>
          </w:p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/>
    <w:sectPr w:rsidR="00BB3822" w:rsidSect="00BA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3189A"/>
    <w:multiLevelType w:val="hybridMultilevel"/>
    <w:tmpl w:val="7CF8A69A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F0D8E"/>
    <w:multiLevelType w:val="hybridMultilevel"/>
    <w:tmpl w:val="A9FA8CDE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B5C3D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916EB"/>
    <w:multiLevelType w:val="hybridMultilevel"/>
    <w:tmpl w:val="77FECE3A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43205"/>
    <w:multiLevelType w:val="hybridMultilevel"/>
    <w:tmpl w:val="FA9E18BE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D07A9"/>
    <w:multiLevelType w:val="hybridMultilevel"/>
    <w:tmpl w:val="3FEC8C94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33A25"/>
    <w:multiLevelType w:val="hybridMultilevel"/>
    <w:tmpl w:val="E452C234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F0987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9620D8"/>
    <w:rsid w:val="0003699C"/>
    <w:rsid w:val="000D24FF"/>
    <w:rsid w:val="001A599C"/>
    <w:rsid w:val="002015A1"/>
    <w:rsid w:val="0033437B"/>
    <w:rsid w:val="00356BEE"/>
    <w:rsid w:val="00373EB1"/>
    <w:rsid w:val="00527996"/>
    <w:rsid w:val="005D5672"/>
    <w:rsid w:val="009620D8"/>
    <w:rsid w:val="00A4734B"/>
    <w:rsid w:val="00A6008A"/>
    <w:rsid w:val="00B8389D"/>
    <w:rsid w:val="00BA008A"/>
    <w:rsid w:val="00BB3822"/>
    <w:rsid w:val="00BC1684"/>
    <w:rsid w:val="00C326C0"/>
    <w:rsid w:val="00CB2AE6"/>
    <w:rsid w:val="00CF47FC"/>
    <w:rsid w:val="00E40231"/>
    <w:rsid w:val="00F04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8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8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Documents\PlantillaLo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PlantillaLote.dotx</Template>
  <TotalTime>70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2015-04-09T11:30:00Z</dcterms:created>
  <dcterms:modified xsi:type="dcterms:W3CDTF">2015-04-09T12:40:00Z</dcterms:modified>
</cp:coreProperties>
</file>