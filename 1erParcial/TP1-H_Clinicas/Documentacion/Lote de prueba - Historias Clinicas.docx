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822" w:rsidRPr="00BB3822" w:rsidRDefault="00BB3822" w:rsidP="00BB3822">
      <w:pPr>
        <w:jc w:val="center"/>
        <w:rPr>
          <w:b/>
          <w:sz w:val="32"/>
          <w:u w:val="single"/>
        </w:rPr>
      </w:pPr>
      <w:r w:rsidRPr="00BB3822">
        <w:rPr>
          <w:b/>
          <w:sz w:val="32"/>
          <w:u w:val="single"/>
        </w:rPr>
        <w:t>Lote de prueba</w:t>
      </w:r>
      <w:r w:rsidR="00B20124">
        <w:rPr>
          <w:b/>
          <w:sz w:val="32"/>
          <w:u w:val="single"/>
        </w:rPr>
        <w:t xml:space="preserve"> “Historias clínicas”</w:t>
      </w:r>
    </w:p>
    <w:p w:rsidR="00BB3822" w:rsidRDefault="00BB3822" w:rsidP="00BB3822"/>
    <w:p w:rsidR="00BB3822" w:rsidRPr="00BB3822" w:rsidRDefault="00B20124" w:rsidP="00BB382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Un_unico_paciente</w:t>
      </w:r>
      <w:r w:rsidR="0085511D">
        <w:rPr>
          <w:b/>
        </w:rPr>
        <w:t>_1</w:t>
      </w:r>
    </w:p>
    <w:p w:rsidR="00BB3822" w:rsidRDefault="00B20124" w:rsidP="00BB3822">
      <w:pPr>
        <w:ind w:left="720"/>
      </w:pPr>
      <w:r>
        <w:t>Comprobamos que el programa no borra al único</w:t>
      </w:r>
      <w:r w:rsidR="00FE47D1">
        <w:t xml:space="preserve"> paciente.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BB3822">
        <w:tc>
          <w:tcPr>
            <w:tcW w:w="4322" w:type="dxa"/>
          </w:tcPr>
          <w:p w:rsidR="00BB3822" w:rsidRPr="00BB3822" w:rsidRDefault="00BB3822" w:rsidP="00BB3822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BB3822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BB3822">
        <w:tc>
          <w:tcPr>
            <w:tcW w:w="4322" w:type="dxa"/>
          </w:tcPr>
          <w:p w:rsidR="00BB3822" w:rsidRDefault="00B20124" w:rsidP="00BB3822">
            <w:r>
              <w:t>1</w:t>
            </w:r>
          </w:p>
          <w:p w:rsidR="00B20124" w:rsidRDefault="00B20124" w:rsidP="00BB3822">
            <w:r>
              <w:t xml:space="preserve">23 Juan </w:t>
            </w:r>
            <w:proofErr w:type="spellStart"/>
            <w:r>
              <w:t>Perez</w:t>
            </w:r>
            <w:proofErr w:type="spellEnd"/>
          </w:p>
        </w:tc>
        <w:tc>
          <w:tcPr>
            <w:tcW w:w="4322" w:type="dxa"/>
          </w:tcPr>
          <w:p w:rsidR="00BB3822" w:rsidRDefault="00B20124" w:rsidP="00BB3822">
            <w:r>
              <w:t xml:space="preserve">23 Juan </w:t>
            </w:r>
            <w:proofErr w:type="spellStart"/>
            <w:r>
              <w:t>Perez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8E1AEE" w:rsidP="00BB382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Un_unico_paciente_2</w:t>
      </w:r>
    </w:p>
    <w:p w:rsidR="00BB3822" w:rsidRDefault="00FE47D1" w:rsidP="00BB3822">
      <w:pPr>
        <w:ind w:left="720"/>
      </w:pPr>
      <w:r w:rsidRPr="00FE47D1">
        <w:t xml:space="preserve">Comprobamos que el programa </w:t>
      </w:r>
      <w:r>
        <w:t>admita números cercanos a la cantidad estimada de pacientes por año.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F15D40" w:rsidRPr="00F15D40" w:rsidRDefault="00F15D40" w:rsidP="00F15D40">
            <w:r w:rsidRPr="00F15D40">
              <w:t>1</w:t>
            </w:r>
          </w:p>
          <w:p w:rsidR="00BB3822" w:rsidRDefault="00F15D40" w:rsidP="00F15D40">
            <w:r w:rsidRPr="00F15D40">
              <w:t xml:space="preserve">42000 Juan </w:t>
            </w:r>
            <w:proofErr w:type="spellStart"/>
            <w:r w:rsidRPr="00F15D40">
              <w:t>Perez</w:t>
            </w:r>
            <w:proofErr w:type="spellEnd"/>
          </w:p>
        </w:tc>
        <w:tc>
          <w:tcPr>
            <w:tcW w:w="4322" w:type="dxa"/>
          </w:tcPr>
          <w:p w:rsidR="00BB3822" w:rsidRDefault="0085511D" w:rsidP="00D5631F">
            <w:r w:rsidRPr="0085511D">
              <w:t xml:space="preserve">42000 Juan </w:t>
            </w:r>
            <w:proofErr w:type="spellStart"/>
            <w:r w:rsidRPr="0085511D">
              <w:t>Perez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113D3D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Pacientes_un_digito_hc</w:t>
      </w:r>
      <w:proofErr w:type="spellEnd"/>
    </w:p>
    <w:p w:rsidR="00BB3822" w:rsidRDefault="00113D3D" w:rsidP="00BB3822">
      <w:pPr>
        <w:ind w:left="720"/>
      </w:pPr>
      <w:r>
        <w:t>Comprobamos que el programa no tenga inconvenientes al trabajar con pacientes de historial clínico con un dígito.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F15D40" w:rsidRDefault="00F51ACE" w:rsidP="00F15D40">
            <w:r>
              <w:t>2</w:t>
            </w:r>
          </w:p>
          <w:p w:rsidR="00BB3822" w:rsidRDefault="008E1AEE" w:rsidP="00F15D40">
            <w:r>
              <w:t xml:space="preserve">4 Juan </w:t>
            </w:r>
            <w:proofErr w:type="spellStart"/>
            <w:r>
              <w:t>Aurich</w:t>
            </w:r>
            <w:proofErr w:type="spellEnd"/>
          </w:p>
          <w:p w:rsidR="008E1AEE" w:rsidRDefault="008E1AEE" w:rsidP="00F15D40">
            <w:r>
              <w:t xml:space="preserve">2 San </w:t>
            </w:r>
            <w:proofErr w:type="spellStart"/>
            <w:r>
              <w:t>Jose</w:t>
            </w:r>
            <w:proofErr w:type="spellEnd"/>
          </w:p>
        </w:tc>
        <w:tc>
          <w:tcPr>
            <w:tcW w:w="4322" w:type="dxa"/>
          </w:tcPr>
          <w:p w:rsidR="00BB3822" w:rsidRDefault="008E1AEE" w:rsidP="00D5631F">
            <w:r>
              <w:t xml:space="preserve">2 San </w:t>
            </w:r>
            <w:proofErr w:type="spellStart"/>
            <w:r>
              <w:t>Jose</w:t>
            </w:r>
            <w:proofErr w:type="spellEnd"/>
          </w:p>
          <w:p w:rsidR="008E1AEE" w:rsidRDefault="008E1AEE" w:rsidP="00D5631F">
            <w:r>
              <w:t xml:space="preserve">4 Juan </w:t>
            </w:r>
            <w:proofErr w:type="spellStart"/>
            <w:r>
              <w:t>Aurich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113D3D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Pacientes_mas_de_un_digito_hc</w:t>
      </w:r>
      <w:proofErr w:type="spellEnd"/>
    </w:p>
    <w:p w:rsidR="00113D3D" w:rsidRPr="00113D3D" w:rsidRDefault="00113D3D" w:rsidP="00113D3D">
      <w:pPr>
        <w:ind w:left="720"/>
      </w:pPr>
      <w:r w:rsidRPr="00113D3D">
        <w:t xml:space="preserve"> Comprobamos que el programa no tenga inconvenientes al trabajar con pacientes de historial clínico con </w:t>
      </w:r>
      <w:r>
        <w:t>más de un</w:t>
      </w:r>
      <w:r w:rsidRPr="00113D3D">
        <w:t xml:space="preserve"> dígito.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113D3D">
        <w:tc>
          <w:tcPr>
            <w:tcW w:w="4008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99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113D3D">
        <w:tc>
          <w:tcPr>
            <w:tcW w:w="4008" w:type="dxa"/>
          </w:tcPr>
          <w:p w:rsidR="008E1AEE" w:rsidRPr="008E1AEE" w:rsidRDefault="008E1AEE" w:rsidP="008E1AEE">
            <w:r w:rsidRPr="008E1AEE">
              <w:t>2</w:t>
            </w:r>
          </w:p>
          <w:p w:rsidR="008E1AEE" w:rsidRPr="008E1AEE" w:rsidRDefault="008E1AEE" w:rsidP="008E1AEE">
            <w:r w:rsidRPr="008E1AEE">
              <w:t>4</w:t>
            </w:r>
            <w:r>
              <w:t>1 J</w:t>
            </w:r>
            <w:r w:rsidRPr="008E1AEE">
              <w:t>u</w:t>
            </w:r>
            <w:r>
              <w:t>a</w:t>
            </w:r>
            <w:r w:rsidRPr="008E1AEE">
              <w:t xml:space="preserve">n </w:t>
            </w:r>
            <w:proofErr w:type="spellStart"/>
            <w:r w:rsidRPr="008E1AEE">
              <w:t>Aurich</w:t>
            </w:r>
            <w:proofErr w:type="spellEnd"/>
          </w:p>
          <w:p w:rsidR="00BB3822" w:rsidRDefault="008E1AEE" w:rsidP="008E1AEE">
            <w:r w:rsidRPr="008E1AEE">
              <w:t>2</w:t>
            </w:r>
            <w:r>
              <w:t>1</w:t>
            </w:r>
            <w:r w:rsidRPr="008E1AEE">
              <w:t xml:space="preserve"> San </w:t>
            </w:r>
            <w:proofErr w:type="spellStart"/>
            <w:r w:rsidRPr="008E1AEE">
              <w:t>Jose</w:t>
            </w:r>
            <w:proofErr w:type="spellEnd"/>
          </w:p>
        </w:tc>
        <w:tc>
          <w:tcPr>
            <w:tcW w:w="3992" w:type="dxa"/>
          </w:tcPr>
          <w:p w:rsidR="008E1AEE" w:rsidRPr="008E1AEE" w:rsidRDefault="008E1AEE" w:rsidP="008E1AEE">
            <w:r w:rsidRPr="008E1AEE">
              <w:t>2</w:t>
            </w:r>
            <w:r>
              <w:t>1</w:t>
            </w:r>
            <w:r w:rsidRPr="008E1AEE">
              <w:t xml:space="preserve"> San </w:t>
            </w:r>
            <w:proofErr w:type="spellStart"/>
            <w:r w:rsidRPr="008E1AEE">
              <w:t>Jose</w:t>
            </w:r>
            <w:proofErr w:type="spellEnd"/>
          </w:p>
          <w:p w:rsidR="00BB3822" w:rsidRDefault="008E1AEE" w:rsidP="008E1AEE">
            <w:r w:rsidRPr="008E1AEE">
              <w:t>4</w:t>
            </w:r>
            <w:r>
              <w:t>1</w:t>
            </w:r>
            <w:r w:rsidRPr="008E1AEE">
              <w:t xml:space="preserve"> Juan </w:t>
            </w:r>
            <w:proofErr w:type="spellStart"/>
            <w:r w:rsidRPr="008E1AEE">
              <w:t>Aurich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113D3D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Pacientes_ordenados</w:t>
      </w:r>
      <w:proofErr w:type="spellEnd"/>
    </w:p>
    <w:p w:rsidR="00BB3822" w:rsidRDefault="00113D3D" w:rsidP="00BB3822">
      <w:pPr>
        <w:ind w:left="720"/>
      </w:pPr>
      <w:r>
        <w:t>Comprobamos que el programa no modifique la salida del programa al venir los datos ya ordenados.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0"/>
        <w:gridCol w:w="4000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113D3D" w:rsidP="00D5631F">
            <w:r>
              <w:t>7</w:t>
            </w:r>
          </w:p>
          <w:p w:rsidR="00113D3D" w:rsidRDefault="00113D3D" w:rsidP="00D5631F">
            <w:r>
              <w:t>12 Ariel Molina</w:t>
            </w:r>
          </w:p>
          <w:p w:rsidR="00113D3D" w:rsidRDefault="00113D3D" w:rsidP="00D5631F">
            <w:r>
              <w:t xml:space="preserve">20 Federico </w:t>
            </w:r>
            <w:proofErr w:type="spellStart"/>
            <w:r>
              <w:t>Perez</w:t>
            </w:r>
            <w:proofErr w:type="spellEnd"/>
          </w:p>
          <w:p w:rsidR="00113D3D" w:rsidRDefault="00113D3D" w:rsidP="00D5631F">
            <w:r>
              <w:t xml:space="preserve">25 Franco </w:t>
            </w:r>
            <w:proofErr w:type="spellStart"/>
            <w:r>
              <w:t>Falleti</w:t>
            </w:r>
            <w:proofErr w:type="spellEnd"/>
          </w:p>
          <w:p w:rsidR="00113D3D" w:rsidRDefault="00113D3D" w:rsidP="00D5631F">
            <w:r>
              <w:t xml:space="preserve">30 Gabriel </w:t>
            </w:r>
            <w:proofErr w:type="spellStart"/>
            <w:r>
              <w:t>bonaventura</w:t>
            </w:r>
            <w:proofErr w:type="spellEnd"/>
          </w:p>
          <w:p w:rsidR="00113D3D" w:rsidRDefault="00113D3D" w:rsidP="00D5631F">
            <w:r>
              <w:t xml:space="preserve">32 </w:t>
            </w:r>
            <w:proofErr w:type="spellStart"/>
            <w:r>
              <w:t>Martinez</w:t>
            </w:r>
            <w:proofErr w:type="spellEnd"/>
            <w:r>
              <w:t xml:space="preserve"> </w:t>
            </w:r>
            <w:proofErr w:type="spellStart"/>
            <w:r>
              <w:t>Julian</w:t>
            </w:r>
            <w:proofErr w:type="spellEnd"/>
          </w:p>
          <w:p w:rsidR="00113D3D" w:rsidRDefault="00113D3D" w:rsidP="00D5631F">
            <w:r>
              <w:t xml:space="preserve">40 </w:t>
            </w:r>
            <w:proofErr w:type="spellStart"/>
            <w:r>
              <w:t>Malavida</w:t>
            </w:r>
            <w:proofErr w:type="spellEnd"/>
            <w:r>
              <w:t xml:space="preserve"> Martin</w:t>
            </w:r>
          </w:p>
          <w:p w:rsidR="00113D3D" w:rsidRDefault="00113D3D" w:rsidP="00D5631F">
            <w:r>
              <w:t>55 Montiel Pablo</w:t>
            </w:r>
          </w:p>
        </w:tc>
        <w:tc>
          <w:tcPr>
            <w:tcW w:w="4322" w:type="dxa"/>
          </w:tcPr>
          <w:p w:rsidR="00113D3D" w:rsidRPr="00113D3D" w:rsidRDefault="00113D3D" w:rsidP="00113D3D">
            <w:r w:rsidRPr="00113D3D">
              <w:t>12 Ariel Molina</w:t>
            </w:r>
          </w:p>
          <w:p w:rsidR="00113D3D" w:rsidRPr="00113D3D" w:rsidRDefault="00113D3D" w:rsidP="00113D3D">
            <w:r w:rsidRPr="00113D3D">
              <w:t xml:space="preserve">20 Federico </w:t>
            </w:r>
            <w:proofErr w:type="spellStart"/>
            <w:r w:rsidRPr="00113D3D">
              <w:t>Perez</w:t>
            </w:r>
            <w:proofErr w:type="spellEnd"/>
          </w:p>
          <w:p w:rsidR="00113D3D" w:rsidRPr="00113D3D" w:rsidRDefault="00113D3D" w:rsidP="00113D3D">
            <w:r w:rsidRPr="00113D3D">
              <w:t xml:space="preserve">25 Franco </w:t>
            </w:r>
            <w:proofErr w:type="spellStart"/>
            <w:r w:rsidRPr="00113D3D">
              <w:t>Falleti</w:t>
            </w:r>
            <w:proofErr w:type="spellEnd"/>
          </w:p>
          <w:p w:rsidR="00113D3D" w:rsidRPr="00113D3D" w:rsidRDefault="00113D3D" w:rsidP="00113D3D">
            <w:r w:rsidRPr="00113D3D">
              <w:t xml:space="preserve">30 Gabriel </w:t>
            </w:r>
            <w:proofErr w:type="spellStart"/>
            <w:r w:rsidRPr="00113D3D">
              <w:t>bonaventura</w:t>
            </w:r>
            <w:proofErr w:type="spellEnd"/>
          </w:p>
          <w:p w:rsidR="00113D3D" w:rsidRPr="00113D3D" w:rsidRDefault="00113D3D" w:rsidP="00113D3D">
            <w:r w:rsidRPr="00113D3D">
              <w:t xml:space="preserve">32 </w:t>
            </w:r>
            <w:proofErr w:type="spellStart"/>
            <w:r w:rsidRPr="00113D3D">
              <w:t>Martinez</w:t>
            </w:r>
            <w:proofErr w:type="spellEnd"/>
            <w:r w:rsidRPr="00113D3D">
              <w:t xml:space="preserve"> </w:t>
            </w:r>
            <w:proofErr w:type="spellStart"/>
            <w:r w:rsidRPr="00113D3D">
              <w:t>Julian</w:t>
            </w:r>
            <w:proofErr w:type="spellEnd"/>
          </w:p>
          <w:p w:rsidR="00113D3D" w:rsidRPr="00113D3D" w:rsidRDefault="00113D3D" w:rsidP="00113D3D">
            <w:r w:rsidRPr="00113D3D">
              <w:t xml:space="preserve">40 </w:t>
            </w:r>
            <w:proofErr w:type="spellStart"/>
            <w:r w:rsidRPr="00113D3D">
              <w:t>Malavida</w:t>
            </w:r>
            <w:proofErr w:type="spellEnd"/>
            <w:r w:rsidRPr="00113D3D">
              <w:t xml:space="preserve"> Martin</w:t>
            </w:r>
          </w:p>
          <w:p w:rsidR="00BB3822" w:rsidRDefault="00113D3D" w:rsidP="00113D3D">
            <w:r w:rsidRPr="00113D3D">
              <w:t>55 Montiel Pablo</w:t>
            </w:r>
          </w:p>
        </w:tc>
      </w:tr>
    </w:tbl>
    <w:p w:rsidR="00BB3822" w:rsidRDefault="00BB3822" w:rsidP="00BB3822">
      <w:pPr>
        <w:ind w:left="720"/>
      </w:pPr>
    </w:p>
    <w:p w:rsidR="00BB3822" w:rsidRPr="00BB3822" w:rsidRDefault="00123380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Pacientes_</w:t>
      </w:r>
      <w:r w:rsidR="008C49F4">
        <w:rPr>
          <w:b/>
        </w:rPr>
        <w:t>ordenados_descendente</w:t>
      </w:r>
      <w:proofErr w:type="spellEnd"/>
    </w:p>
    <w:p w:rsidR="00BB3822" w:rsidRDefault="00123380" w:rsidP="00BB3822">
      <w:pPr>
        <w:ind w:left="720"/>
      </w:pPr>
      <w:r w:rsidRPr="00123380">
        <w:t xml:space="preserve">Comprobamos que el programa </w:t>
      </w:r>
      <w:r>
        <w:t>ordene la salida al  venir los datos no</w:t>
      </w:r>
      <w:r w:rsidRPr="00123380">
        <w:t xml:space="preserve"> ordenados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0"/>
        <w:gridCol w:w="4000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8E6EAC" w:rsidRDefault="008E6EAC" w:rsidP="008E6EAC">
            <w:r>
              <w:t>7</w:t>
            </w:r>
          </w:p>
          <w:p w:rsidR="008E6EAC" w:rsidRDefault="008E6EAC" w:rsidP="008E6EAC">
            <w:r>
              <w:t>55 Montiel Pablo</w:t>
            </w:r>
          </w:p>
          <w:p w:rsidR="008E6EAC" w:rsidRDefault="008E6EAC" w:rsidP="008E6EAC">
            <w:r>
              <w:t xml:space="preserve">40 </w:t>
            </w:r>
            <w:proofErr w:type="spellStart"/>
            <w:r>
              <w:t>Malavida</w:t>
            </w:r>
            <w:proofErr w:type="spellEnd"/>
            <w:r>
              <w:t xml:space="preserve"> Martin</w:t>
            </w:r>
          </w:p>
          <w:p w:rsidR="008E6EAC" w:rsidRDefault="008E6EAC" w:rsidP="008E6EAC">
            <w:r>
              <w:t xml:space="preserve">32 </w:t>
            </w:r>
            <w:proofErr w:type="spellStart"/>
            <w:r>
              <w:t>Martinez</w:t>
            </w:r>
            <w:proofErr w:type="spellEnd"/>
            <w:r>
              <w:t xml:space="preserve"> </w:t>
            </w:r>
            <w:proofErr w:type="spellStart"/>
            <w:r>
              <w:t>Julian</w:t>
            </w:r>
            <w:proofErr w:type="spellEnd"/>
          </w:p>
          <w:p w:rsidR="008E6EAC" w:rsidRDefault="008E6EAC" w:rsidP="008E6EAC">
            <w:r>
              <w:lastRenderedPageBreak/>
              <w:t xml:space="preserve">30 Gabriel </w:t>
            </w:r>
            <w:proofErr w:type="spellStart"/>
            <w:r>
              <w:t>bonaventura</w:t>
            </w:r>
            <w:proofErr w:type="spellEnd"/>
          </w:p>
          <w:p w:rsidR="008E6EAC" w:rsidRDefault="008E6EAC" w:rsidP="008E6EAC">
            <w:r>
              <w:t xml:space="preserve">25 Franco </w:t>
            </w:r>
            <w:proofErr w:type="spellStart"/>
            <w:r>
              <w:t>Falleti</w:t>
            </w:r>
            <w:proofErr w:type="spellEnd"/>
          </w:p>
          <w:p w:rsidR="008E6EAC" w:rsidRDefault="008E6EAC" w:rsidP="008E6EAC">
            <w:r>
              <w:t xml:space="preserve">20 Federico </w:t>
            </w:r>
            <w:proofErr w:type="spellStart"/>
            <w:r>
              <w:t>Perez</w:t>
            </w:r>
            <w:proofErr w:type="spellEnd"/>
          </w:p>
          <w:p w:rsidR="008E6EAC" w:rsidRPr="008E6EAC" w:rsidRDefault="008E6EAC" w:rsidP="008E6EAC">
            <w:pPr>
              <w:rPr>
                <w:u w:val="single"/>
              </w:rPr>
            </w:pPr>
            <w:r>
              <w:t>12 Ariel Molina</w:t>
            </w:r>
          </w:p>
        </w:tc>
        <w:tc>
          <w:tcPr>
            <w:tcW w:w="4322" w:type="dxa"/>
          </w:tcPr>
          <w:p w:rsidR="008E6EAC" w:rsidRPr="008E6EAC" w:rsidRDefault="008E6EAC" w:rsidP="008E6EAC">
            <w:r w:rsidRPr="008E6EAC">
              <w:lastRenderedPageBreak/>
              <w:t>12 Ariel Molina</w:t>
            </w:r>
          </w:p>
          <w:p w:rsidR="008E6EAC" w:rsidRPr="008E6EAC" w:rsidRDefault="008E6EAC" w:rsidP="008E6EAC">
            <w:r w:rsidRPr="008E6EAC">
              <w:t xml:space="preserve">20 Federico </w:t>
            </w:r>
            <w:proofErr w:type="spellStart"/>
            <w:r w:rsidRPr="008E6EAC">
              <w:t>Perez</w:t>
            </w:r>
            <w:proofErr w:type="spellEnd"/>
          </w:p>
          <w:p w:rsidR="008E6EAC" w:rsidRPr="008E6EAC" w:rsidRDefault="008E6EAC" w:rsidP="008E6EAC">
            <w:r w:rsidRPr="008E6EAC">
              <w:t xml:space="preserve">25 Franco </w:t>
            </w:r>
            <w:proofErr w:type="spellStart"/>
            <w:r w:rsidRPr="008E6EAC">
              <w:t>Falleti</w:t>
            </w:r>
            <w:proofErr w:type="spellEnd"/>
          </w:p>
          <w:p w:rsidR="008E6EAC" w:rsidRPr="008E6EAC" w:rsidRDefault="008E6EAC" w:rsidP="008E6EAC">
            <w:r w:rsidRPr="008E6EAC">
              <w:t xml:space="preserve">30 Gabriel </w:t>
            </w:r>
            <w:proofErr w:type="spellStart"/>
            <w:r w:rsidRPr="008E6EAC">
              <w:t>bonaventura</w:t>
            </w:r>
            <w:proofErr w:type="spellEnd"/>
          </w:p>
          <w:p w:rsidR="008E6EAC" w:rsidRPr="008E6EAC" w:rsidRDefault="008E6EAC" w:rsidP="008E6EAC">
            <w:r w:rsidRPr="008E6EAC">
              <w:lastRenderedPageBreak/>
              <w:t xml:space="preserve">32 </w:t>
            </w:r>
            <w:proofErr w:type="spellStart"/>
            <w:r w:rsidRPr="008E6EAC">
              <w:t>Martinez</w:t>
            </w:r>
            <w:proofErr w:type="spellEnd"/>
            <w:r w:rsidRPr="008E6EAC">
              <w:t xml:space="preserve"> </w:t>
            </w:r>
            <w:proofErr w:type="spellStart"/>
            <w:r w:rsidRPr="008E6EAC">
              <w:t>Julian</w:t>
            </w:r>
            <w:proofErr w:type="spellEnd"/>
          </w:p>
          <w:p w:rsidR="008E6EAC" w:rsidRPr="008E6EAC" w:rsidRDefault="008E6EAC" w:rsidP="008E6EAC">
            <w:r w:rsidRPr="008E6EAC">
              <w:t xml:space="preserve">40 </w:t>
            </w:r>
            <w:proofErr w:type="spellStart"/>
            <w:r w:rsidRPr="008E6EAC">
              <w:t>Malavida</w:t>
            </w:r>
            <w:proofErr w:type="spellEnd"/>
            <w:r w:rsidRPr="008E6EAC">
              <w:t xml:space="preserve"> Martin</w:t>
            </w:r>
          </w:p>
          <w:p w:rsidR="00BB3822" w:rsidRDefault="008E6EAC" w:rsidP="008E6EAC">
            <w:r w:rsidRPr="008E6EAC">
              <w:t>55 Montiel Pablo</w:t>
            </w:r>
          </w:p>
        </w:tc>
      </w:tr>
    </w:tbl>
    <w:p w:rsidR="00BB3822" w:rsidRDefault="00BB3822" w:rsidP="00BB3822">
      <w:pPr>
        <w:ind w:left="720"/>
      </w:pPr>
    </w:p>
    <w:p w:rsidR="00BB3822" w:rsidRPr="00BB3822" w:rsidRDefault="00B54E9D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Mismo_nombre_distinto_numero_ordenado</w:t>
      </w:r>
      <w:proofErr w:type="spellEnd"/>
    </w:p>
    <w:p w:rsidR="00BB3822" w:rsidRDefault="00B54E9D" w:rsidP="00BB3822">
      <w:pPr>
        <w:ind w:left="720"/>
      </w:pPr>
      <w:r>
        <w:t xml:space="preserve">Comprobamos que </w:t>
      </w:r>
      <w:r w:rsidR="008C5141">
        <w:t>el programa no tenga errores con el nombre duplicado ya que contiene distinto número.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7"/>
        <w:gridCol w:w="3993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8C49F4" w:rsidRDefault="00B54E9D" w:rsidP="00D5631F">
            <w:r>
              <w:t>7</w:t>
            </w:r>
          </w:p>
          <w:p w:rsidR="00B54E9D" w:rsidRDefault="00B54E9D" w:rsidP="00D5631F">
            <w:r>
              <w:t xml:space="preserve">20 Juan </w:t>
            </w:r>
            <w:proofErr w:type="spellStart"/>
            <w:r>
              <w:t>Perez</w:t>
            </w:r>
            <w:proofErr w:type="spellEnd"/>
          </w:p>
          <w:p w:rsidR="00B54E9D" w:rsidRDefault="00B54E9D" w:rsidP="00D5631F">
            <w:r>
              <w:t>22 Ariel Molina</w:t>
            </w:r>
          </w:p>
          <w:p w:rsidR="00B54E9D" w:rsidRDefault="00B54E9D" w:rsidP="00D5631F">
            <w:r>
              <w:t xml:space="preserve">33 </w:t>
            </w:r>
            <w:proofErr w:type="spellStart"/>
            <w:r>
              <w:t>Belen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</w:p>
          <w:p w:rsidR="00B54E9D" w:rsidRDefault="00B54E9D" w:rsidP="00D5631F">
            <w:r>
              <w:t xml:space="preserve">40 Juan </w:t>
            </w:r>
            <w:proofErr w:type="spellStart"/>
            <w:r>
              <w:t>Perez</w:t>
            </w:r>
            <w:proofErr w:type="spellEnd"/>
          </w:p>
          <w:p w:rsidR="00B54E9D" w:rsidRDefault="00B54E9D" w:rsidP="00D5631F">
            <w:r>
              <w:t xml:space="preserve">50 Lucas </w:t>
            </w:r>
            <w:proofErr w:type="spellStart"/>
            <w:r>
              <w:t>Beltran</w:t>
            </w:r>
            <w:proofErr w:type="spellEnd"/>
          </w:p>
          <w:p w:rsidR="00B54E9D" w:rsidRDefault="00B54E9D" w:rsidP="00D5631F">
            <w:r>
              <w:t>60 Tomas Guido</w:t>
            </w:r>
          </w:p>
          <w:p w:rsidR="00B54E9D" w:rsidRDefault="00B54E9D" w:rsidP="00D5631F">
            <w:r>
              <w:t>70 Pablo Ibarra</w:t>
            </w:r>
          </w:p>
        </w:tc>
        <w:tc>
          <w:tcPr>
            <w:tcW w:w="4322" w:type="dxa"/>
          </w:tcPr>
          <w:p w:rsidR="00B54E9D" w:rsidRPr="00B54E9D" w:rsidRDefault="00B54E9D" w:rsidP="00B54E9D">
            <w:r w:rsidRPr="00B54E9D">
              <w:t xml:space="preserve">20 Juan </w:t>
            </w:r>
            <w:proofErr w:type="spellStart"/>
            <w:r w:rsidRPr="00B54E9D">
              <w:t>Perez</w:t>
            </w:r>
            <w:proofErr w:type="spellEnd"/>
          </w:p>
          <w:p w:rsidR="00B54E9D" w:rsidRPr="00B54E9D" w:rsidRDefault="00B54E9D" w:rsidP="00B54E9D">
            <w:r w:rsidRPr="00B54E9D">
              <w:t>22 Ariel Molina</w:t>
            </w:r>
          </w:p>
          <w:p w:rsidR="00B54E9D" w:rsidRPr="00B54E9D" w:rsidRDefault="00B54E9D" w:rsidP="00B54E9D">
            <w:r w:rsidRPr="00B54E9D">
              <w:t xml:space="preserve">33 </w:t>
            </w:r>
            <w:proofErr w:type="spellStart"/>
            <w:r w:rsidRPr="00B54E9D">
              <w:t>Belen</w:t>
            </w:r>
            <w:proofErr w:type="spellEnd"/>
            <w:r w:rsidRPr="00B54E9D">
              <w:t xml:space="preserve"> </w:t>
            </w:r>
            <w:proofErr w:type="spellStart"/>
            <w:r w:rsidRPr="00B54E9D">
              <w:t>Lopez</w:t>
            </w:r>
            <w:proofErr w:type="spellEnd"/>
          </w:p>
          <w:p w:rsidR="00B54E9D" w:rsidRPr="00B54E9D" w:rsidRDefault="00B54E9D" w:rsidP="00B54E9D">
            <w:r w:rsidRPr="00B54E9D">
              <w:t xml:space="preserve">40 Juan </w:t>
            </w:r>
            <w:proofErr w:type="spellStart"/>
            <w:r w:rsidRPr="00B54E9D">
              <w:t>Perez</w:t>
            </w:r>
            <w:proofErr w:type="spellEnd"/>
          </w:p>
          <w:p w:rsidR="00B54E9D" w:rsidRPr="00B54E9D" w:rsidRDefault="00B54E9D" w:rsidP="00B54E9D">
            <w:r w:rsidRPr="00B54E9D">
              <w:t xml:space="preserve">50 Lucas </w:t>
            </w:r>
            <w:proofErr w:type="spellStart"/>
            <w:r w:rsidRPr="00B54E9D">
              <w:t>Beltran</w:t>
            </w:r>
            <w:proofErr w:type="spellEnd"/>
          </w:p>
          <w:p w:rsidR="00B54E9D" w:rsidRPr="00B54E9D" w:rsidRDefault="00B54E9D" w:rsidP="00B54E9D">
            <w:r w:rsidRPr="00B54E9D">
              <w:t>60 Tomas Guido</w:t>
            </w:r>
          </w:p>
          <w:p w:rsidR="00BB3822" w:rsidRDefault="00B54E9D" w:rsidP="00B54E9D">
            <w:r w:rsidRPr="00B54E9D">
              <w:t>70 Pablo Ibarra</w:t>
            </w:r>
          </w:p>
        </w:tc>
      </w:tr>
    </w:tbl>
    <w:p w:rsidR="00BB3822" w:rsidRDefault="00BB3822" w:rsidP="00BB3822">
      <w:pPr>
        <w:ind w:left="720"/>
      </w:pPr>
    </w:p>
    <w:p w:rsidR="00BB3822" w:rsidRPr="00BB3822" w:rsidRDefault="008C5141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Mismo_nombre_distinto_numero_desordenado</w:t>
      </w:r>
      <w:proofErr w:type="spellEnd"/>
    </w:p>
    <w:p w:rsidR="00BB3822" w:rsidRDefault="008C5141" w:rsidP="008C5141">
      <w:pPr>
        <w:ind w:left="720"/>
      </w:pPr>
      <w:r>
        <w:t>Co</w:t>
      </w:r>
      <w:r w:rsidRPr="008C5141">
        <w:t>mprobamos que el programa no tenga errores con el nombre duplicado ya que contiene distinto número</w:t>
      </w:r>
      <w:r w:rsidR="000B780A">
        <w:t xml:space="preserve"> al estar desordenado</w:t>
      </w:r>
      <w:r w:rsidRPr="008C5141">
        <w:t>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F47B2F">
        <w:tc>
          <w:tcPr>
            <w:tcW w:w="4008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99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F47B2F" w:rsidTr="00F47B2F">
        <w:tc>
          <w:tcPr>
            <w:tcW w:w="4008" w:type="dxa"/>
          </w:tcPr>
          <w:p w:rsidR="00F47B2F" w:rsidRDefault="00F47B2F" w:rsidP="00B54E9D">
            <w:r>
              <w:t>7</w:t>
            </w:r>
          </w:p>
          <w:p w:rsidR="00F47B2F" w:rsidRDefault="00F47B2F" w:rsidP="00B54E9D">
            <w:r>
              <w:t>70 Pablo Ibarra</w:t>
            </w:r>
          </w:p>
          <w:p w:rsidR="00F47B2F" w:rsidRDefault="00F47B2F" w:rsidP="00B54E9D">
            <w:r>
              <w:t>60 Tomas Guido</w:t>
            </w:r>
          </w:p>
          <w:p w:rsidR="00F47B2F" w:rsidRDefault="00F47B2F" w:rsidP="00B54E9D">
            <w:r>
              <w:t xml:space="preserve">50 Lucas </w:t>
            </w:r>
            <w:proofErr w:type="spellStart"/>
            <w:r>
              <w:t>Beltran</w:t>
            </w:r>
            <w:proofErr w:type="spellEnd"/>
          </w:p>
          <w:p w:rsidR="00F47B2F" w:rsidRDefault="00F47B2F" w:rsidP="00B54E9D">
            <w:r>
              <w:t xml:space="preserve">40 Juan </w:t>
            </w:r>
            <w:proofErr w:type="spellStart"/>
            <w:r>
              <w:t>Perez</w:t>
            </w:r>
            <w:proofErr w:type="spellEnd"/>
          </w:p>
          <w:p w:rsidR="00F47B2F" w:rsidRDefault="00F47B2F" w:rsidP="00B54E9D">
            <w:r>
              <w:t xml:space="preserve">33 </w:t>
            </w:r>
            <w:proofErr w:type="spellStart"/>
            <w:r>
              <w:t>Belen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</w:p>
          <w:p w:rsidR="00F47B2F" w:rsidRDefault="00F47B2F" w:rsidP="00B54E9D">
            <w:r>
              <w:t>22 Ariel Molina</w:t>
            </w:r>
          </w:p>
          <w:p w:rsidR="00F47B2F" w:rsidRPr="00B54E9D" w:rsidRDefault="00F47B2F" w:rsidP="00B54E9D">
            <w:pPr>
              <w:rPr>
                <w:u w:val="single"/>
              </w:rPr>
            </w:pPr>
            <w:r>
              <w:t xml:space="preserve">20 Juan </w:t>
            </w:r>
            <w:proofErr w:type="spellStart"/>
            <w:r>
              <w:t>Perez</w:t>
            </w:r>
            <w:proofErr w:type="spellEnd"/>
          </w:p>
        </w:tc>
        <w:tc>
          <w:tcPr>
            <w:tcW w:w="3992" w:type="dxa"/>
          </w:tcPr>
          <w:p w:rsidR="00F47B2F" w:rsidRPr="00B54E9D" w:rsidRDefault="00F47B2F" w:rsidP="00DF08F7">
            <w:r w:rsidRPr="00B54E9D">
              <w:t xml:space="preserve">20 Juan </w:t>
            </w:r>
            <w:proofErr w:type="spellStart"/>
            <w:r w:rsidRPr="00B54E9D">
              <w:t>Perez</w:t>
            </w:r>
            <w:proofErr w:type="spellEnd"/>
          </w:p>
          <w:p w:rsidR="00F47B2F" w:rsidRPr="00B54E9D" w:rsidRDefault="00F47B2F" w:rsidP="00DF08F7">
            <w:r w:rsidRPr="00B54E9D">
              <w:t>22 Ariel Molina</w:t>
            </w:r>
          </w:p>
          <w:p w:rsidR="00F47B2F" w:rsidRPr="00B54E9D" w:rsidRDefault="00F47B2F" w:rsidP="00DF08F7">
            <w:r w:rsidRPr="00B54E9D">
              <w:t xml:space="preserve">33 </w:t>
            </w:r>
            <w:proofErr w:type="spellStart"/>
            <w:r w:rsidRPr="00B54E9D">
              <w:t>Belen</w:t>
            </w:r>
            <w:proofErr w:type="spellEnd"/>
            <w:r w:rsidRPr="00B54E9D">
              <w:t xml:space="preserve"> </w:t>
            </w:r>
            <w:proofErr w:type="spellStart"/>
            <w:r w:rsidRPr="00B54E9D">
              <w:t>Lopez</w:t>
            </w:r>
            <w:proofErr w:type="spellEnd"/>
          </w:p>
          <w:p w:rsidR="00F47B2F" w:rsidRPr="00B54E9D" w:rsidRDefault="00F47B2F" w:rsidP="00DF08F7">
            <w:r w:rsidRPr="00B54E9D">
              <w:t xml:space="preserve">40 Juan </w:t>
            </w:r>
            <w:proofErr w:type="spellStart"/>
            <w:r w:rsidRPr="00B54E9D">
              <w:t>Perez</w:t>
            </w:r>
            <w:proofErr w:type="spellEnd"/>
          </w:p>
          <w:p w:rsidR="00F47B2F" w:rsidRPr="00B54E9D" w:rsidRDefault="00F47B2F" w:rsidP="00DF08F7">
            <w:r w:rsidRPr="00B54E9D">
              <w:t xml:space="preserve">50 Lucas </w:t>
            </w:r>
            <w:proofErr w:type="spellStart"/>
            <w:r w:rsidRPr="00B54E9D">
              <w:t>Beltran</w:t>
            </w:r>
            <w:proofErr w:type="spellEnd"/>
          </w:p>
          <w:p w:rsidR="00F47B2F" w:rsidRPr="00B54E9D" w:rsidRDefault="00F47B2F" w:rsidP="00DF08F7">
            <w:r w:rsidRPr="00B54E9D">
              <w:t>60 Tomas Guido</w:t>
            </w:r>
          </w:p>
          <w:p w:rsidR="00F47B2F" w:rsidRDefault="00F47B2F" w:rsidP="00DF08F7">
            <w:r w:rsidRPr="00B54E9D">
              <w:t>70 Pablo Ibarra</w:t>
            </w:r>
          </w:p>
        </w:tc>
      </w:tr>
    </w:tbl>
    <w:p w:rsidR="00BB3822" w:rsidRDefault="00BB3822" w:rsidP="00BB3822">
      <w:pPr>
        <w:ind w:left="720"/>
      </w:pPr>
    </w:p>
    <w:p w:rsidR="00BB3822" w:rsidRPr="00BB3822" w:rsidRDefault="005861D3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Ultimo_desordenado</w:t>
      </w:r>
      <w:proofErr w:type="spellEnd"/>
    </w:p>
    <w:p w:rsidR="00BB3822" w:rsidRDefault="00BB3822" w:rsidP="00BB3822">
      <w:pPr>
        <w:ind w:left="720"/>
      </w:pPr>
      <w:r>
        <w:t>Descripción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BB3822" w:rsidP="00D5631F"/>
        </w:tc>
        <w:tc>
          <w:tcPr>
            <w:tcW w:w="4322" w:type="dxa"/>
          </w:tcPr>
          <w:p w:rsidR="00BB3822" w:rsidRDefault="00BB3822" w:rsidP="00D5631F"/>
        </w:tc>
      </w:tr>
    </w:tbl>
    <w:p w:rsidR="00BB3822" w:rsidRDefault="00BB3822" w:rsidP="00BB3822">
      <w:pPr>
        <w:ind w:left="720"/>
      </w:pPr>
    </w:p>
    <w:p w:rsidR="00BB3822" w:rsidRPr="00BB3822" w:rsidRDefault="005861D3" w:rsidP="00BB382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Primero_ultimo_desordenado</w:t>
      </w:r>
    </w:p>
    <w:p w:rsidR="00BB3822" w:rsidRDefault="00BB3822" w:rsidP="00BB3822">
      <w:pPr>
        <w:ind w:left="720"/>
      </w:pPr>
      <w:r>
        <w:t>Descripción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BB3822" w:rsidP="00D5631F"/>
        </w:tc>
        <w:tc>
          <w:tcPr>
            <w:tcW w:w="4322" w:type="dxa"/>
          </w:tcPr>
          <w:p w:rsidR="00BB3822" w:rsidRDefault="00BB3822" w:rsidP="00D5631F"/>
        </w:tc>
      </w:tr>
    </w:tbl>
    <w:p w:rsidR="00BB3822" w:rsidRDefault="00BB3822" w:rsidP="00BB3822">
      <w:pPr>
        <w:ind w:left="720"/>
      </w:pPr>
    </w:p>
    <w:p w:rsidR="00BB3822" w:rsidRPr="00BB3822" w:rsidRDefault="00BB3822" w:rsidP="00BB3822">
      <w:pPr>
        <w:pStyle w:val="Prrafodelista"/>
        <w:numPr>
          <w:ilvl w:val="0"/>
          <w:numId w:val="1"/>
        </w:numPr>
        <w:rPr>
          <w:b/>
        </w:rPr>
      </w:pPr>
      <w:r w:rsidRPr="00BB3822">
        <w:rPr>
          <w:b/>
        </w:rPr>
        <w:t>Titulo</w:t>
      </w:r>
    </w:p>
    <w:p w:rsidR="00BB3822" w:rsidRDefault="00BB3822" w:rsidP="00BB3822">
      <w:pPr>
        <w:ind w:left="720"/>
      </w:pPr>
      <w:r>
        <w:t>Descripción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BB3822" w:rsidP="00D5631F"/>
        </w:tc>
        <w:tc>
          <w:tcPr>
            <w:tcW w:w="4322" w:type="dxa"/>
          </w:tcPr>
          <w:p w:rsidR="00BB3822" w:rsidRDefault="00BB3822" w:rsidP="00D5631F"/>
        </w:tc>
      </w:tr>
    </w:tbl>
    <w:p w:rsidR="00BB3822" w:rsidRDefault="00BB3822" w:rsidP="00BB3822">
      <w:pPr>
        <w:ind w:left="720"/>
      </w:pPr>
    </w:p>
    <w:p w:rsidR="00BB3822" w:rsidRPr="00BB3822" w:rsidRDefault="00BB3822" w:rsidP="00BB3822">
      <w:pPr>
        <w:pStyle w:val="Prrafodelista"/>
        <w:numPr>
          <w:ilvl w:val="0"/>
          <w:numId w:val="1"/>
        </w:numPr>
        <w:rPr>
          <w:b/>
        </w:rPr>
      </w:pPr>
      <w:r w:rsidRPr="00BB3822">
        <w:rPr>
          <w:b/>
        </w:rPr>
        <w:t>Titulo</w:t>
      </w:r>
    </w:p>
    <w:p w:rsidR="00BB3822" w:rsidRDefault="00BB3822" w:rsidP="00BB3822">
      <w:pPr>
        <w:ind w:left="720"/>
      </w:pPr>
      <w:r>
        <w:t>Descripción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BB3822" w:rsidP="00D5631F"/>
        </w:tc>
        <w:tc>
          <w:tcPr>
            <w:tcW w:w="4322" w:type="dxa"/>
          </w:tcPr>
          <w:p w:rsidR="00BB3822" w:rsidRDefault="00BB3822" w:rsidP="00D5631F"/>
        </w:tc>
      </w:tr>
    </w:tbl>
    <w:p w:rsidR="00BB3822" w:rsidRDefault="00BB3822" w:rsidP="00BB3822">
      <w:pPr>
        <w:ind w:left="720"/>
      </w:pPr>
    </w:p>
    <w:p w:rsidR="00BB3822" w:rsidRPr="00BB3822" w:rsidRDefault="00BB3822" w:rsidP="00BB3822">
      <w:pPr>
        <w:pStyle w:val="Prrafodelista"/>
        <w:numPr>
          <w:ilvl w:val="0"/>
          <w:numId w:val="1"/>
        </w:numPr>
        <w:rPr>
          <w:b/>
        </w:rPr>
      </w:pPr>
      <w:r w:rsidRPr="00BB3822">
        <w:rPr>
          <w:b/>
        </w:rPr>
        <w:lastRenderedPageBreak/>
        <w:t>Titulo</w:t>
      </w:r>
    </w:p>
    <w:p w:rsidR="00BB3822" w:rsidRDefault="00BB3822" w:rsidP="00BB3822">
      <w:pPr>
        <w:ind w:left="720"/>
      </w:pPr>
      <w:r>
        <w:t>Descripción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BB3822" w:rsidP="00D5631F"/>
        </w:tc>
        <w:tc>
          <w:tcPr>
            <w:tcW w:w="4322" w:type="dxa"/>
          </w:tcPr>
          <w:p w:rsidR="00BB3822" w:rsidRDefault="00BB3822" w:rsidP="00D5631F"/>
        </w:tc>
      </w:tr>
    </w:tbl>
    <w:p w:rsidR="00BB3822" w:rsidRDefault="00BB3822" w:rsidP="00BB3822">
      <w:pPr>
        <w:ind w:left="720"/>
      </w:pPr>
    </w:p>
    <w:p w:rsidR="00BB3822" w:rsidRPr="00BB3822" w:rsidRDefault="00BB3822" w:rsidP="00BB3822">
      <w:pPr>
        <w:pStyle w:val="Prrafodelista"/>
        <w:numPr>
          <w:ilvl w:val="0"/>
          <w:numId w:val="1"/>
        </w:numPr>
        <w:rPr>
          <w:b/>
        </w:rPr>
      </w:pPr>
      <w:r w:rsidRPr="00BB3822">
        <w:rPr>
          <w:b/>
        </w:rPr>
        <w:t>Titulo</w:t>
      </w:r>
    </w:p>
    <w:p w:rsidR="00BB3822" w:rsidRDefault="00BB3822" w:rsidP="00BB3822">
      <w:pPr>
        <w:ind w:left="720"/>
      </w:pPr>
      <w:r>
        <w:t>Descripción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BB3822" w:rsidP="00D5631F"/>
        </w:tc>
        <w:tc>
          <w:tcPr>
            <w:tcW w:w="4322" w:type="dxa"/>
          </w:tcPr>
          <w:p w:rsidR="00BB3822" w:rsidRDefault="00BB3822" w:rsidP="00D5631F"/>
        </w:tc>
      </w:tr>
    </w:tbl>
    <w:p w:rsidR="00BB3822" w:rsidRDefault="00BB3822" w:rsidP="00BB3822">
      <w:pPr>
        <w:ind w:left="720"/>
      </w:pPr>
    </w:p>
    <w:p w:rsidR="00BB3822" w:rsidRPr="00BB3822" w:rsidRDefault="00BB3822" w:rsidP="00BB3822">
      <w:pPr>
        <w:pStyle w:val="Prrafodelista"/>
        <w:numPr>
          <w:ilvl w:val="0"/>
          <w:numId w:val="1"/>
        </w:numPr>
        <w:rPr>
          <w:b/>
        </w:rPr>
      </w:pPr>
      <w:r w:rsidRPr="00BB3822">
        <w:rPr>
          <w:b/>
        </w:rPr>
        <w:t>Titulo</w:t>
      </w:r>
    </w:p>
    <w:p w:rsidR="00BB3822" w:rsidRDefault="00BB3822" w:rsidP="00BB3822">
      <w:pPr>
        <w:ind w:left="720"/>
      </w:pPr>
      <w:r>
        <w:t>Descripción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BB3822" w:rsidP="00D5631F"/>
        </w:tc>
        <w:tc>
          <w:tcPr>
            <w:tcW w:w="4322" w:type="dxa"/>
          </w:tcPr>
          <w:p w:rsidR="00BB3822" w:rsidRDefault="00BB3822" w:rsidP="00D5631F"/>
        </w:tc>
      </w:tr>
    </w:tbl>
    <w:p w:rsidR="00BB3822" w:rsidRDefault="00BB3822" w:rsidP="00BB3822"/>
    <w:sectPr w:rsidR="00BB3822" w:rsidSect="00BA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3189A"/>
    <w:multiLevelType w:val="hybridMultilevel"/>
    <w:tmpl w:val="7CF8A69A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F0D8E"/>
    <w:multiLevelType w:val="hybridMultilevel"/>
    <w:tmpl w:val="A9FA8CDE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B5C3D"/>
    <w:multiLevelType w:val="hybridMultilevel"/>
    <w:tmpl w:val="0452F7FC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916EB"/>
    <w:multiLevelType w:val="hybridMultilevel"/>
    <w:tmpl w:val="77FECE3A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43205"/>
    <w:multiLevelType w:val="hybridMultilevel"/>
    <w:tmpl w:val="FA9E18BE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D07A9"/>
    <w:multiLevelType w:val="hybridMultilevel"/>
    <w:tmpl w:val="3FEC8C94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33A25"/>
    <w:multiLevelType w:val="hybridMultilevel"/>
    <w:tmpl w:val="E452C234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F0987"/>
    <w:multiLevelType w:val="hybridMultilevel"/>
    <w:tmpl w:val="0452F7FC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B20124"/>
    <w:rsid w:val="0003699C"/>
    <w:rsid w:val="000B780A"/>
    <w:rsid w:val="000D24FF"/>
    <w:rsid w:val="00113D3D"/>
    <w:rsid w:val="00123380"/>
    <w:rsid w:val="00172624"/>
    <w:rsid w:val="001A599C"/>
    <w:rsid w:val="001F1D03"/>
    <w:rsid w:val="002015A1"/>
    <w:rsid w:val="00356BEE"/>
    <w:rsid w:val="00373EB1"/>
    <w:rsid w:val="00527996"/>
    <w:rsid w:val="005861D3"/>
    <w:rsid w:val="005D5672"/>
    <w:rsid w:val="0085511D"/>
    <w:rsid w:val="008C49F4"/>
    <w:rsid w:val="008C5141"/>
    <w:rsid w:val="008E1AEE"/>
    <w:rsid w:val="008E6EAC"/>
    <w:rsid w:val="00A6008A"/>
    <w:rsid w:val="00B20124"/>
    <w:rsid w:val="00B54E9D"/>
    <w:rsid w:val="00B8389D"/>
    <w:rsid w:val="00BA008A"/>
    <w:rsid w:val="00BB3822"/>
    <w:rsid w:val="00BC1684"/>
    <w:rsid w:val="00C326C0"/>
    <w:rsid w:val="00CF47FC"/>
    <w:rsid w:val="00F15D40"/>
    <w:rsid w:val="00F47B2F"/>
    <w:rsid w:val="00F51ACE"/>
    <w:rsid w:val="00FE4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08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8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\Documents\PlantillaLo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PlantillaLote.dotx</Template>
  <TotalTime>171</TotalTime>
  <Pages>1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12</cp:revision>
  <dcterms:created xsi:type="dcterms:W3CDTF">2015-04-14T16:13:00Z</dcterms:created>
  <dcterms:modified xsi:type="dcterms:W3CDTF">2015-04-14T19:10:00Z</dcterms:modified>
</cp:coreProperties>
</file>