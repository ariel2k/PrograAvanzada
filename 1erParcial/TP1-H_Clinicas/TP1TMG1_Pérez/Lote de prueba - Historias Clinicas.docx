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22" w:rsidRPr="00BB3822" w:rsidRDefault="00BB3822" w:rsidP="00BB3822">
      <w:pPr>
        <w:jc w:val="center"/>
        <w:rPr>
          <w:b/>
          <w:sz w:val="32"/>
          <w:u w:val="single"/>
        </w:rPr>
      </w:pPr>
      <w:r w:rsidRPr="00BB3822">
        <w:rPr>
          <w:b/>
          <w:sz w:val="32"/>
          <w:u w:val="single"/>
        </w:rPr>
        <w:t>Lote de prueba</w:t>
      </w:r>
      <w:r w:rsidR="00B20124">
        <w:rPr>
          <w:b/>
          <w:sz w:val="32"/>
          <w:u w:val="single"/>
        </w:rPr>
        <w:t xml:space="preserve"> “Historias clínicas”</w:t>
      </w:r>
    </w:p>
    <w:p w:rsidR="00387899" w:rsidRPr="00387899" w:rsidRDefault="00387899" w:rsidP="00387899">
      <w:pPr>
        <w:ind w:firstLine="36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387899">
        <w:rPr>
          <w:rFonts w:ascii="Calibri" w:eastAsia="Times New Roman" w:hAnsi="Calibri" w:cs="Times New Roman"/>
          <w:color w:val="000000"/>
          <w:sz w:val="23"/>
          <w:szCs w:val="23"/>
          <w:lang w:val="es-AR" w:eastAsia="es-AR"/>
        </w:rPr>
        <w:t>Realizamos el lote de pruebas, tomando en cuenta las descripciones del problema y las restricciones que se mencionan, con el objetivo de identificar aquellos programas que funcionen correcta o incorrectamente.</w:t>
      </w:r>
    </w:p>
    <w:p w:rsidR="00BB3822" w:rsidRDefault="00053449" w:rsidP="00053449">
      <w:pPr>
        <w:ind w:firstLine="360"/>
      </w:pPr>
      <w:r>
        <w:t>.</w:t>
      </w:r>
    </w:p>
    <w:p w:rsidR="00053449" w:rsidRDefault="00053449" w:rsidP="00BB3822"/>
    <w:p w:rsidR="00BB3822" w:rsidRPr="00BB3822" w:rsidRDefault="00B20124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</w:t>
      </w:r>
      <w:r w:rsidR="0085511D">
        <w:rPr>
          <w:b/>
        </w:rPr>
        <w:t>_1</w:t>
      </w:r>
    </w:p>
    <w:p w:rsidR="00BB3822" w:rsidRDefault="00B20124" w:rsidP="00BB3822">
      <w:pPr>
        <w:ind w:left="720"/>
      </w:pPr>
      <w:r>
        <w:t xml:space="preserve">Comprobamos que el programa </w:t>
      </w:r>
      <w:r w:rsidR="00071E54">
        <w:t>realiza la lectura correcta de un paciente.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BB3822"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BB3822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AF4B9F">
        <w:trPr>
          <w:trHeight w:val="219"/>
        </w:trPr>
        <w:tc>
          <w:tcPr>
            <w:tcW w:w="4322" w:type="dxa"/>
          </w:tcPr>
          <w:p w:rsidR="00BB3822" w:rsidRDefault="00B20124" w:rsidP="00BB3822">
            <w:r>
              <w:t>1</w:t>
            </w:r>
          </w:p>
          <w:p w:rsidR="00B20124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B20124" w:rsidP="00BB3822">
            <w:r>
              <w:t xml:space="preserve">23 Juan </w:t>
            </w:r>
            <w:proofErr w:type="spellStart"/>
            <w:r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8E1AEE" w:rsidP="00BB382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Un_unico_paciente_2</w:t>
      </w:r>
    </w:p>
    <w:p w:rsidR="00BB3822" w:rsidRDefault="00FE47D1" w:rsidP="00BB3822">
      <w:pPr>
        <w:ind w:left="720"/>
      </w:pPr>
      <w:r w:rsidRPr="00FE47D1">
        <w:t xml:space="preserve">Comprobamos que el programa </w:t>
      </w:r>
      <w:r>
        <w:t>admita números cercanos a la cantidad estimada de pacientes por año.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Pr="00F15D40" w:rsidRDefault="00F15D40" w:rsidP="00F15D40">
            <w:r w:rsidRPr="00F15D40">
              <w:t>1</w:t>
            </w:r>
          </w:p>
          <w:p w:rsidR="00BB3822" w:rsidRDefault="00F15D40" w:rsidP="00F15D40">
            <w:r w:rsidRPr="00F15D40">
              <w:t xml:space="preserve">42000 Juan </w:t>
            </w:r>
            <w:proofErr w:type="spellStart"/>
            <w:r w:rsidRPr="00F15D40">
              <w:t>Perez</w:t>
            </w:r>
            <w:proofErr w:type="spellEnd"/>
          </w:p>
        </w:tc>
        <w:tc>
          <w:tcPr>
            <w:tcW w:w="4322" w:type="dxa"/>
          </w:tcPr>
          <w:p w:rsidR="00BB3822" w:rsidRDefault="0085511D" w:rsidP="00D5631F">
            <w:r w:rsidRPr="0085511D">
              <w:t xml:space="preserve">42000 Juan </w:t>
            </w:r>
            <w:proofErr w:type="spellStart"/>
            <w:r w:rsidRPr="0085511D">
              <w:t>Perez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Pacientes_un_digito_hc</w:t>
      </w:r>
      <w:proofErr w:type="spellEnd"/>
    </w:p>
    <w:p w:rsidR="00BB3822" w:rsidRDefault="00113D3D" w:rsidP="00BB3822">
      <w:pPr>
        <w:ind w:left="720"/>
      </w:pPr>
      <w:r>
        <w:t>Comprobamos que el programa no tenga inconvenientes al trabajar con pacientes de historial clínico con un dígito.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F15D40" w:rsidRDefault="00F51ACE" w:rsidP="00F15D40">
            <w:r>
              <w:t>2</w:t>
            </w:r>
          </w:p>
          <w:p w:rsidR="00BB3822" w:rsidRDefault="008E1AEE" w:rsidP="00F15D40">
            <w:r>
              <w:t xml:space="preserve">4 Juan </w:t>
            </w:r>
            <w:proofErr w:type="spellStart"/>
            <w:r>
              <w:t>Aurich</w:t>
            </w:r>
            <w:proofErr w:type="spellEnd"/>
          </w:p>
          <w:p w:rsidR="008E1AEE" w:rsidRDefault="008E1AEE" w:rsidP="00F15D40">
            <w:r>
              <w:t xml:space="preserve">2 San </w:t>
            </w:r>
            <w:proofErr w:type="spellStart"/>
            <w:r>
              <w:t>Jose</w:t>
            </w:r>
            <w:proofErr w:type="spellEnd"/>
          </w:p>
        </w:tc>
        <w:tc>
          <w:tcPr>
            <w:tcW w:w="4322" w:type="dxa"/>
          </w:tcPr>
          <w:p w:rsidR="00BB3822" w:rsidRDefault="008E1AEE" w:rsidP="00D5631F">
            <w:r>
              <w:t xml:space="preserve">2 San </w:t>
            </w:r>
            <w:proofErr w:type="spellStart"/>
            <w:r>
              <w:t>Jose</w:t>
            </w:r>
            <w:proofErr w:type="spellEnd"/>
          </w:p>
          <w:p w:rsidR="008E1AEE" w:rsidRDefault="008E1AEE" w:rsidP="00D5631F">
            <w:r>
              <w:t xml:space="preserve">4 Juan </w:t>
            </w:r>
            <w:proofErr w:type="spellStart"/>
            <w:r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Pacientes_mas_de_un_digito_hc</w:t>
      </w:r>
      <w:proofErr w:type="spellEnd"/>
    </w:p>
    <w:p w:rsidR="00113D3D" w:rsidRPr="00113D3D" w:rsidRDefault="00113D3D" w:rsidP="00113D3D">
      <w:pPr>
        <w:ind w:left="720"/>
      </w:pPr>
      <w:r w:rsidRPr="00113D3D">
        <w:t xml:space="preserve"> Comprobamos que el programa no tenga inconvenientes al trabajar con pacientes de historial clínico con </w:t>
      </w:r>
      <w:r>
        <w:t>más de un</w:t>
      </w:r>
      <w:r w:rsidRPr="00113D3D">
        <w:t xml:space="preserve"> dígito.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113D3D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113D3D">
        <w:tc>
          <w:tcPr>
            <w:tcW w:w="4008" w:type="dxa"/>
          </w:tcPr>
          <w:p w:rsidR="008E1AEE" w:rsidRPr="008E1AEE" w:rsidRDefault="008E1AEE" w:rsidP="008E1AEE">
            <w:r w:rsidRPr="008E1AEE">
              <w:t>2</w:t>
            </w:r>
          </w:p>
          <w:p w:rsidR="008E1AEE" w:rsidRPr="008E1AEE" w:rsidRDefault="008E1AEE" w:rsidP="008E1AEE">
            <w:r w:rsidRPr="008E1AEE">
              <w:t>4</w:t>
            </w:r>
            <w:r>
              <w:t>1 J</w:t>
            </w:r>
            <w:r w:rsidRPr="008E1AEE">
              <w:t>u</w:t>
            </w:r>
            <w:r>
              <w:t>a</w:t>
            </w:r>
            <w:r w:rsidRPr="008E1AEE">
              <w:t xml:space="preserve">n </w:t>
            </w:r>
            <w:proofErr w:type="spellStart"/>
            <w:r w:rsidRPr="008E1AEE">
              <w:t>Aurich</w:t>
            </w:r>
            <w:proofErr w:type="spellEnd"/>
          </w:p>
          <w:p w:rsidR="00BB3822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</w:tc>
        <w:tc>
          <w:tcPr>
            <w:tcW w:w="3992" w:type="dxa"/>
          </w:tcPr>
          <w:p w:rsidR="008E1AEE" w:rsidRPr="008E1AEE" w:rsidRDefault="008E1AEE" w:rsidP="008E1AEE">
            <w:r w:rsidRPr="008E1AEE">
              <w:t>2</w:t>
            </w:r>
            <w:r>
              <w:t>1</w:t>
            </w:r>
            <w:r w:rsidRPr="008E1AEE">
              <w:t xml:space="preserve"> San </w:t>
            </w:r>
            <w:proofErr w:type="spellStart"/>
            <w:r w:rsidRPr="008E1AEE">
              <w:t>Jose</w:t>
            </w:r>
            <w:proofErr w:type="spellEnd"/>
          </w:p>
          <w:p w:rsidR="00BB3822" w:rsidRDefault="008E1AEE" w:rsidP="008E1AEE">
            <w:r w:rsidRPr="008E1AEE">
              <w:t>4</w:t>
            </w:r>
            <w:r>
              <w:t>1</w:t>
            </w:r>
            <w:r w:rsidRPr="008E1AEE">
              <w:t xml:space="preserve"> Juan </w:t>
            </w:r>
            <w:proofErr w:type="spellStart"/>
            <w:r w:rsidRPr="008E1AEE">
              <w:t>Aurich</w:t>
            </w:r>
            <w:proofErr w:type="spellEnd"/>
          </w:p>
        </w:tc>
      </w:tr>
    </w:tbl>
    <w:p w:rsidR="00BB3822" w:rsidRDefault="00BB3822" w:rsidP="00BB3822">
      <w:pPr>
        <w:ind w:left="720"/>
      </w:pPr>
    </w:p>
    <w:p w:rsidR="00BB3822" w:rsidRPr="00BB3822" w:rsidRDefault="00113D3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Pacientes_ordenados</w:t>
      </w:r>
      <w:proofErr w:type="spellEnd"/>
    </w:p>
    <w:p w:rsidR="00BB3822" w:rsidRDefault="00113D3D" w:rsidP="00BB3822">
      <w:pPr>
        <w:ind w:left="720"/>
      </w:pPr>
      <w:r>
        <w:t>Comprobamos que el programa no modifique la salida del programa al venir los datos ya ordenados.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113D3D" w:rsidP="00D5631F">
            <w:r>
              <w:t>7</w:t>
            </w:r>
          </w:p>
          <w:p w:rsidR="00113D3D" w:rsidRDefault="00113D3D" w:rsidP="00D5631F">
            <w:r>
              <w:t>12 Ariel Molina</w:t>
            </w:r>
          </w:p>
          <w:p w:rsidR="00113D3D" w:rsidRDefault="00113D3D" w:rsidP="00D5631F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113D3D" w:rsidRDefault="00113D3D" w:rsidP="00D5631F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113D3D" w:rsidRDefault="00113D3D" w:rsidP="00D5631F">
            <w:r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113D3D" w:rsidRDefault="00113D3D" w:rsidP="00D5631F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113D3D" w:rsidRDefault="00113D3D" w:rsidP="00D5631F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113D3D" w:rsidRDefault="00113D3D" w:rsidP="00D5631F">
            <w:r>
              <w:t>55 Montiel Pablo</w:t>
            </w:r>
          </w:p>
        </w:tc>
        <w:tc>
          <w:tcPr>
            <w:tcW w:w="4322" w:type="dxa"/>
          </w:tcPr>
          <w:p w:rsidR="00113D3D" w:rsidRPr="00113D3D" w:rsidRDefault="00113D3D" w:rsidP="00113D3D">
            <w:r w:rsidRPr="00113D3D">
              <w:t>12 Ariel Molina</w:t>
            </w:r>
          </w:p>
          <w:p w:rsidR="00113D3D" w:rsidRPr="00113D3D" w:rsidRDefault="00113D3D" w:rsidP="00113D3D">
            <w:r w:rsidRPr="00113D3D">
              <w:t xml:space="preserve">20 Federico </w:t>
            </w:r>
            <w:proofErr w:type="spellStart"/>
            <w:r w:rsidRPr="00113D3D">
              <w:t>Perez</w:t>
            </w:r>
            <w:proofErr w:type="spellEnd"/>
          </w:p>
          <w:p w:rsidR="00113D3D" w:rsidRPr="00113D3D" w:rsidRDefault="00113D3D" w:rsidP="00113D3D">
            <w:r w:rsidRPr="00113D3D">
              <w:t xml:space="preserve">25 Franco </w:t>
            </w:r>
            <w:proofErr w:type="spellStart"/>
            <w:r w:rsidRPr="00113D3D">
              <w:t>Falleti</w:t>
            </w:r>
            <w:proofErr w:type="spellEnd"/>
          </w:p>
          <w:p w:rsidR="00113D3D" w:rsidRPr="00113D3D" w:rsidRDefault="00113D3D" w:rsidP="00113D3D">
            <w:r w:rsidRPr="00113D3D">
              <w:t xml:space="preserve">30 Gabriel </w:t>
            </w:r>
            <w:proofErr w:type="spellStart"/>
            <w:r w:rsidRPr="00113D3D">
              <w:t>bonaventura</w:t>
            </w:r>
            <w:proofErr w:type="spellEnd"/>
          </w:p>
          <w:p w:rsidR="00113D3D" w:rsidRPr="00113D3D" w:rsidRDefault="00113D3D" w:rsidP="00113D3D">
            <w:r w:rsidRPr="00113D3D">
              <w:t xml:space="preserve">32 </w:t>
            </w:r>
            <w:proofErr w:type="spellStart"/>
            <w:r w:rsidRPr="00113D3D">
              <w:t>Martinez</w:t>
            </w:r>
            <w:proofErr w:type="spellEnd"/>
            <w:r w:rsidRPr="00113D3D">
              <w:t xml:space="preserve"> </w:t>
            </w:r>
            <w:proofErr w:type="spellStart"/>
            <w:r w:rsidRPr="00113D3D">
              <w:t>Julian</w:t>
            </w:r>
            <w:proofErr w:type="spellEnd"/>
          </w:p>
          <w:p w:rsidR="00113D3D" w:rsidRPr="00113D3D" w:rsidRDefault="00113D3D" w:rsidP="00113D3D">
            <w:r w:rsidRPr="00113D3D">
              <w:t xml:space="preserve">40 </w:t>
            </w:r>
            <w:proofErr w:type="spellStart"/>
            <w:r w:rsidRPr="00113D3D">
              <w:t>Malavida</w:t>
            </w:r>
            <w:proofErr w:type="spellEnd"/>
            <w:r w:rsidRPr="00113D3D">
              <w:t xml:space="preserve"> Martin</w:t>
            </w:r>
          </w:p>
          <w:p w:rsidR="00BB3822" w:rsidRDefault="00113D3D" w:rsidP="00113D3D">
            <w:r w:rsidRPr="00113D3D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123380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Pacientes_</w:t>
      </w:r>
      <w:r w:rsidR="008C49F4">
        <w:rPr>
          <w:b/>
        </w:rPr>
        <w:t>ordenados_descendente</w:t>
      </w:r>
      <w:proofErr w:type="spellEnd"/>
    </w:p>
    <w:p w:rsidR="00BB3822" w:rsidRDefault="00123380" w:rsidP="00BB3822">
      <w:pPr>
        <w:ind w:left="720"/>
      </w:pPr>
      <w:r w:rsidRPr="00123380">
        <w:t xml:space="preserve">Comprobamos que el programa </w:t>
      </w:r>
      <w:r>
        <w:t>ordene la salida al  venir los datos no</w:t>
      </w:r>
      <w:r w:rsidRPr="00123380">
        <w:t xml:space="preserve"> ordenados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0"/>
        <w:gridCol w:w="4000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E6EAC" w:rsidRDefault="008E6EAC" w:rsidP="008E6EAC">
            <w:r>
              <w:t>7</w:t>
            </w:r>
          </w:p>
          <w:p w:rsidR="008E6EAC" w:rsidRDefault="008E6EAC" w:rsidP="008E6EAC">
            <w:r>
              <w:t>55 Montiel Pablo</w:t>
            </w:r>
          </w:p>
          <w:p w:rsidR="008E6EAC" w:rsidRDefault="008E6EAC" w:rsidP="008E6EAC">
            <w:r>
              <w:t xml:space="preserve">40 </w:t>
            </w:r>
            <w:proofErr w:type="spellStart"/>
            <w:r>
              <w:t>Malavida</w:t>
            </w:r>
            <w:proofErr w:type="spellEnd"/>
            <w:r>
              <w:t xml:space="preserve"> Martin</w:t>
            </w:r>
          </w:p>
          <w:p w:rsidR="008E6EAC" w:rsidRDefault="008E6EAC" w:rsidP="008E6EAC">
            <w:r>
              <w:t xml:space="preserve">32 </w:t>
            </w:r>
            <w:proofErr w:type="spellStart"/>
            <w:r>
              <w:t>Martinez</w:t>
            </w:r>
            <w:proofErr w:type="spellEnd"/>
            <w:r>
              <w:t xml:space="preserve"> </w:t>
            </w:r>
            <w:proofErr w:type="spellStart"/>
            <w:r>
              <w:t>Julian</w:t>
            </w:r>
            <w:proofErr w:type="spellEnd"/>
          </w:p>
          <w:p w:rsidR="008E6EAC" w:rsidRDefault="008E6EAC" w:rsidP="008E6EAC">
            <w:r>
              <w:t xml:space="preserve">30 Gabriel </w:t>
            </w:r>
            <w:proofErr w:type="spellStart"/>
            <w:r>
              <w:t>bonaventura</w:t>
            </w:r>
            <w:proofErr w:type="spellEnd"/>
          </w:p>
          <w:p w:rsidR="008E6EAC" w:rsidRDefault="008E6EAC" w:rsidP="008E6EAC">
            <w:r>
              <w:t xml:space="preserve">25 Franco </w:t>
            </w:r>
            <w:proofErr w:type="spellStart"/>
            <w:r>
              <w:t>Falleti</w:t>
            </w:r>
            <w:proofErr w:type="spellEnd"/>
          </w:p>
          <w:p w:rsidR="008E6EAC" w:rsidRDefault="008E6EAC" w:rsidP="008E6EAC">
            <w:r>
              <w:t xml:space="preserve">20 Federico </w:t>
            </w:r>
            <w:proofErr w:type="spellStart"/>
            <w:r>
              <w:t>Perez</w:t>
            </w:r>
            <w:proofErr w:type="spellEnd"/>
          </w:p>
          <w:p w:rsidR="008E6EAC" w:rsidRPr="008E6EAC" w:rsidRDefault="008E6EAC" w:rsidP="008E6EAC">
            <w:pPr>
              <w:rPr>
                <w:u w:val="single"/>
              </w:rPr>
            </w:pPr>
            <w:r>
              <w:t>12 Ariel Molina</w:t>
            </w:r>
          </w:p>
        </w:tc>
        <w:tc>
          <w:tcPr>
            <w:tcW w:w="4322" w:type="dxa"/>
          </w:tcPr>
          <w:p w:rsidR="008E6EAC" w:rsidRPr="008E6EAC" w:rsidRDefault="008E6EAC" w:rsidP="008E6EAC">
            <w:r w:rsidRPr="008E6EAC">
              <w:t>12 Ariel Molina</w:t>
            </w:r>
          </w:p>
          <w:p w:rsidR="008E6EAC" w:rsidRPr="008E6EAC" w:rsidRDefault="008E6EAC" w:rsidP="008E6EAC">
            <w:r w:rsidRPr="008E6EAC">
              <w:t xml:space="preserve">20 Federico </w:t>
            </w:r>
            <w:proofErr w:type="spellStart"/>
            <w:r w:rsidRPr="008E6EAC">
              <w:t>Perez</w:t>
            </w:r>
            <w:proofErr w:type="spellEnd"/>
          </w:p>
          <w:p w:rsidR="008E6EAC" w:rsidRPr="008E6EAC" w:rsidRDefault="008E6EAC" w:rsidP="008E6EAC">
            <w:r w:rsidRPr="008E6EAC">
              <w:t xml:space="preserve">25 Franco </w:t>
            </w:r>
            <w:proofErr w:type="spellStart"/>
            <w:r w:rsidRPr="008E6EAC">
              <w:t>Falleti</w:t>
            </w:r>
            <w:proofErr w:type="spellEnd"/>
          </w:p>
          <w:p w:rsidR="008E6EAC" w:rsidRPr="008E6EAC" w:rsidRDefault="008E6EAC" w:rsidP="008E6EAC">
            <w:r w:rsidRPr="008E6EAC">
              <w:t xml:space="preserve">30 Gabriel </w:t>
            </w:r>
            <w:proofErr w:type="spellStart"/>
            <w:r w:rsidRPr="008E6EAC">
              <w:t>bonaventura</w:t>
            </w:r>
            <w:proofErr w:type="spellEnd"/>
          </w:p>
          <w:p w:rsidR="008E6EAC" w:rsidRPr="008E6EAC" w:rsidRDefault="008E6EAC" w:rsidP="008E6EAC">
            <w:r w:rsidRPr="008E6EAC">
              <w:t xml:space="preserve">32 </w:t>
            </w:r>
            <w:proofErr w:type="spellStart"/>
            <w:r w:rsidRPr="008E6EAC">
              <w:t>Martinez</w:t>
            </w:r>
            <w:proofErr w:type="spellEnd"/>
            <w:r w:rsidRPr="008E6EAC">
              <w:t xml:space="preserve"> </w:t>
            </w:r>
            <w:proofErr w:type="spellStart"/>
            <w:r w:rsidRPr="008E6EAC">
              <w:t>Julian</w:t>
            </w:r>
            <w:proofErr w:type="spellEnd"/>
          </w:p>
          <w:p w:rsidR="008E6EAC" w:rsidRPr="008E6EAC" w:rsidRDefault="008E6EAC" w:rsidP="008E6EAC">
            <w:r w:rsidRPr="008E6EAC">
              <w:t xml:space="preserve">40 </w:t>
            </w:r>
            <w:proofErr w:type="spellStart"/>
            <w:r w:rsidRPr="008E6EAC">
              <w:t>Malavida</w:t>
            </w:r>
            <w:proofErr w:type="spellEnd"/>
            <w:r w:rsidRPr="008E6EAC">
              <w:t xml:space="preserve"> Martin</w:t>
            </w:r>
          </w:p>
          <w:p w:rsidR="00BB3822" w:rsidRDefault="008E6EAC" w:rsidP="008E6EAC">
            <w:r w:rsidRPr="008E6EAC">
              <w:t>55 Montiel Pablo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B54E9D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Mismo_nombre_distinto_numero_ordenado</w:t>
      </w:r>
      <w:proofErr w:type="spellEnd"/>
    </w:p>
    <w:p w:rsidR="00BB3822" w:rsidRDefault="00B54E9D" w:rsidP="00BB3822">
      <w:pPr>
        <w:ind w:left="720"/>
      </w:pPr>
      <w:r>
        <w:t xml:space="preserve">Comprobamos que </w:t>
      </w:r>
      <w:r w:rsidR="008C5141">
        <w:t xml:space="preserve">el programa no tenga </w:t>
      </w:r>
      <w:r w:rsidR="004E7015">
        <w:t>errores con nombre duplicado.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7"/>
        <w:gridCol w:w="3993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8C49F4" w:rsidRDefault="00B54E9D" w:rsidP="00D5631F">
            <w:r>
              <w:t>7</w:t>
            </w:r>
          </w:p>
          <w:p w:rsidR="00B54E9D" w:rsidRDefault="00B54E9D" w:rsidP="00D5631F">
            <w:r>
              <w:t xml:space="preserve">20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>22 Ariel Molina</w:t>
            </w:r>
          </w:p>
          <w:p w:rsidR="00B54E9D" w:rsidRDefault="00B54E9D" w:rsidP="00D5631F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B54E9D" w:rsidRDefault="00B54E9D" w:rsidP="00D5631F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B54E9D" w:rsidRDefault="00B54E9D" w:rsidP="00D5631F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B54E9D" w:rsidRDefault="00B54E9D" w:rsidP="00D5631F">
            <w:r>
              <w:t>60 Tomas Guido</w:t>
            </w:r>
          </w:p>
          <w:p w:rsidR="00B54E9D" w:rsidRDefault="00B54E9D" w:rsidP="00D5631F">
            <w:r>
              <w:t>70 Pablo Ibarra</w:t>
            </w:r>
          </w:p>
        </w:tc>
        <w:tc>
          <w:tcPr>
            <w:tcW w:w="4322" w:type="dxa"/>
          </w:tcPr>
          <w:p w:rsidR="00B54E9D" w:rsidRPr="00B54E9D" w:rsidRDefault="00B54E9D" w:rsidP="00B54E9D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>22 Ariel Molina</w:t>
            </w:r>
          </w:p>
          <w:p w:rsidR="00B54E9D" w:rsidRPr="00B54E9D" w:rsidRDefault="00B54E9D" w:rsidP="00B54E9D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B54E9D" w:rsidRPr="00B54E9D" w:rsidRDefault="00B54E9D" w:rsidP="00B54E9D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B54E9D" w:rsidRPr="00B54E9D" w:rsidRDefault="00B54E9D" w:rsidP="00B54E9D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B54E9D" w:rsidRPr="00B54E9D" w:rsidRDefault="00B54E9D" w:rsidP="00B54E9D">
            <w:r w:rsidRPr="00B54E9D">
              <w:t>60 Tomas Guido</w:t>
            </w:r>
          </w:p>
          <w:p w:rsidR="00BB3822" w:rsidRDefault="00B54E9D" w:rsidP="00B54E9D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B3822" w:rsidRPr="00BB3822" w:rsidRDefault="008C5141" w:rsidP="00BB3822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Mismo_nombre_distinto_numero_desordenado</w:t>
      </w:r>
      <w:proofErr w:type="spellEnd"/>
    </w:p>
    <w:p w:rsidR="00BB3822" w:rsidRDefault="008C5141" w:rsidP="008C5141">
      <w:pPr>
        <w:ind w:left="720"/>
      </w:pPr>
      <w:r>
        <w:t>Co</w:t>
      </w:r>
      <w:r w:rsidRPr="008C5141">
        <w:t>mprobamos que el programa no tenga errores con el nombre duplicado ya que contiene distinto número</w:t>
      </w:r>
      <w:r w:rsidR="000B780A">
        <w:t xml:space="preserve"> al estar desordenado</w:t>
      </w:r>
      <w:r w:rsidRPr="008C5141"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B3822" w:rsidTr="00F47B2F">
        <w:tc>
          <w:tcPr>
            <w:tcW w:w="4008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F47B2F" w:rsidTr="00F47B2F">
        <w:tc>
          <w:tcPr>
            <w:tcW w:w="4008" w:type="dxa"/>
          </w:tcPr>
          <w:p w:rsidR="00F47B2F" w:rsidRDefault="00F47B2F" w:rsidP="00B54E9D">
            <w:r>
              <w:t>7</w:t>
            </w:r>
          </w:p>
          <w:p w:rsidR="00F47B2F" w:rsidRDefault="00F47B2F" w:rsidP="00B54E9D">
            <w:r>
              <w:t>70 Pablo Ibarra</w:t>
            </w:r>
          </w:p>
          <w:p w:rsidR="00F47B2F" w:rsidRDefault="00F47B2F" w:rsidP="00B54E9D">
            <w:r>
              <w:t>60 Tomas Guido</w:t>
            </w:r>
          </w:p>
          <w:p w:rsidR="00F47B2F" w:rsidRDefault="00F47B2F" w:rsidP="00B54E9D">
            <w:r>
              <w:t xml:space="preserve">50 Lucas </w:t>
            </w:r>
            <w:proofErr w:type="spellStart"/>
            <w:r>
              <w:t>Beltran</w:t>
            </w:r>
            <w:proofErr w:type="spellEnd"/>
          </w:p>
          <w:p w:rsidR="00F47B2F" w:rsidRDefault="00F47B2F" w:rsidP="00B54E9D">
            <w:r>
              <w:t xml:space="preserve">40 Juan </w:t>
            </w:r>
            <w:proofErr w:type="spellStart"/>
            <w:r>
              <w:t>Perez</w:t>
            </w:r>
            <w:proofErr w:type="spellEnd"/>
          </w:p>
          <w:p w:rsidR="00F47B2F" w:rsidRDefault="00F47B2F" w:rsidP="00B54E9D">
            <w:r>
              <w:t xml:space="preserve">33 </w:t>
            </w:r>
            <w:proofErr w:type="spellStart"/>
            <w:r>
              <w:t>Belen</w:t>
            </w:r>
            <w:proofErr w:type="spellEnd"/>
            <w:r>
              <w:t xml:space="preserve"> </w:t>
            </w:r>
            <w:proofErr w:type="spellStart"/>
            <w:r>
              <w:t>Lopez</w:t>
            </w:r>
            <w:proofErr w:type="spellEnd"/>
          </w:p>
          <w:p w:rsidR="00F47B2F" w:rsidRDefault="00F47B2F" w:rsidP="00B54E9D">
            <w:r>
              <w:t>22 Ariel Molina</w:t>
            </w:r>
          </w:p>
          <w:p w:rsidR="00F47B2F" w:rsidRPr="00B54E9D" w:rsidRDefault="00F47B2F" w:rsidP="00B54E9D">
            <w:pPr>
              <w:rPr>
                <w:u w:val="single"/>
              </w:rPr>
            </w:pPr>
            <w:r>
              <w:t xml:space="preserve">20 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3992" w:type="dxa"/>
          </w:tcPr>
          <w:p w:rsidR="00F47B2F" w:rsidRPr="00B54E9D" w:rsidRDefault="00F47B2F" w:rsidP="00DF08F7">
            <w:r w:rsidRPr="00B54E9D">
              <w:t xml:space="preserve">20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>22 Ariel Molina</w:t>
            </w:r>
          </w:p>
          <w:p w:rsidR="00F47B2F" w:rsidRPr="00B54E9D" w:rsidRDefault="00F47B2F" w:rsidP="00DF08F7">
            <w:r w:rsidRPr="00B54E9D">
              <w:t xml:space="preserve">33 </w:t>
            </w:r>
            <w:proofErr w:type="spellStart"/>
            <w:r w:rsidRPr="00B54E9D">
              <w:t>Belen</w:t>
            </w:r>
            <w:proofErr w:type="spellEnd"/>
            <w:r w:rsidRPr="00B54E9D">
              <w:t xml:space="preserve"> </w:t>
            </w:r>
            <w:proofErr w:type="spellStart"/>
            <w:r w:rsidRPr="00B54E9D">
              <w:t>Lopez</w:t>
            </w:r>
            <w:proofErr w:type="spellEnd"/>
          </w:p>
          <w:p w:rsidR="00F47B2F" w:rsidRPr="00B54E9D" w:rsidRDefault="00F47B2F" w:rsidP="00DF08F7">
            <w:r w:rsidRPr="00B54E9D">
              <w:t xml:space="preserve">40 Juan </w:t>
            </w:r>
            <w:proofErr w:type="spellStart"/>
            <w:r w:rsidRPr="00B54E9D">
              <w:t>Perez</w:t>
            </w:r>
            <w:proofErr w:type="spellEnd"/>
          </w:p>
          <w:p w:rsidR="00F47B2F" w:rsidRPr="00B54E9D" w:rsidRDefault="00F47B2F" w:rsidP="00DF08F7">
            <w:r w:rsidRPr="00B54E9D">
              <w:t xml:space="preserve">50 Lucas </w:t>
            </w:r>
            <w:proofErr w:type="spellStart"/>
            <w:r w:rsidRPr="00B54E9D">
              <w:t>Beltran</w:t>
            </w:r>
            <w:proofErr w:type="spellEnd"/>
          </w:p>
          <w:p w:rsidR="00F47B2F" w:rsidRPr="00B54E9D" w:rsidRDefault="00F47B2F" w:rsidP="00DF08F7">
            <w:r w:rsidRPr="00B54E9D">
              <w:t>60 Tomas Guido</w:t>
            </w:r>
          </w:p>
          <w:p w:rsidR="00F47B2F" w:rsidRDefault="00F47B2F" w:rsidP="00DF08F7">
            <w:r w:rsidRPr="00B54E9D">
              <w:t>70 Pablo Ibarra</w:t>
            </w:r>
          </w:p>
        </w:tc>
      </w:tr>
    </w:tbl>
    <w:p w:rsidR="00BB3822" w:rsidRDefault="00BB3822" w:rsidP="00BB3822">
      <w:pPr>
        <w:ind w:left="720"/>
      </w:pPr>
    </w:p>
    <w:p w:rsidR="00B451F1" w:rsidRPr="00BB3822" w:rsidRDefault="00B451F1" w:rsidP="00B451F1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Primer_paciente_</w:t>
      </w:r>
      <w:r w:rsidR="00FF69AE">
        <w:rPr>
          <w:b/>
        </w:rPr>
        <w:t>distinta</w:t>
      </w:r>
      <w:r>
        <w:rPr>
          <w:b/>
        </w:rPr>
        <w:t>_posicion</w:t>
      </w:r>
      <w:proofErr w:type="spellEnd"/>
    </w:p>
    <w:p w:rsidR="00B451F1" w:rsidRDefault="00B451F1" w:rsidP="00B451F1">
      <w:pPr>
        <w:ind w:left="720"/>
      </w:pPr>
      <w:r>
        <w:t xml:space="preserve">Comprobamos que el programa pueda ordenar de manera correcta al primer </w:t>
      </w:r>
      <w:r w:rsidR="009942D6">
        <w:t xml:space="preserve">paciente que está ubicado en otra </w:t>
      </w:r>
      <w:r>
        <w:t>posición de la lista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B451F1" w:rsidTr="00680489">
        <w:tc>
          <w:tcPr>
            <w:tcW w:w="4008" w:type="dxa"/>
          </w:tcPr>
          <w:p w:rsidR="00B451F1" w:rsidRPr="00BB3822" w:rsidRDefault="00B451F1" w:rsidP="00680489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B451F1" w:rsidRPr="00BB3822" w:rsidRDefault="00B451F1" w:rsidP="00680489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451F1" w:rsidTr="00680489">
        <w:tc>
          <w:tcPr>
            <w:tcW w:w="4008" w:type="dxa"/>
          </w:tcPr>
          <w:p w:rsidR="00B451F1" w:rsidRDefault="00B451F1" w:rsidP="00B451F1">
            <w:r>
              <w:t>5</w:t>
            </w:r>
          </w:p>
          <w:p w:rsidR="00B451F1" w:rsidRDefault="00B451F1" w:rsidP="00B451F1">
            <w:r>
              <w:t xml:space="preserve">3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B451F1" w:rsidRPr="00FF69AE" w:rsidRDefault="00B451F1" w:rsidP="00B451F1">
            <w:pPr>
              <w:rPr>
                <w:u w:val="single"/>
              </w:rPr>
            </w:pPr>
            <w:r>
              <w:t xml:space="preserve">42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B451F1" w:rsidRPr="009942D6" w:rsidRDefault="00B451F1" w:rsidP="00B451F1">
            <w:pPr>
              <w:rPr>
                <w:lang w:val="es-AR"/>
              </w:rPr>
            </w:pPr>
            <w:r>
              <w:t xml:space="preserve">2 Mariano </w:t>
            </w:r>
            <w:proofErr w:type="spellStart"/>
            <w:r>
              <w:t>Closs</w:t>
            </w:r>
            <w:proofErr w:type="spellEnd"/>
          </w:p>
          <w:p w:rsidR="00B451F1" w:rsidRPr="00387899" w:rsidRDefault="00B451F1" w:rsidP="00B451F1">
            <w:pPr>
              <w:rPr>
                <w:lang w:val="es-AR"/>
              </w:rPr>
            </w:pPr>
            <w:r>
              <w:t>12 Roberto Bolaños</w:t>
            </w:r>
          </w:p>
          <w:p w:rsidR="00B451F1" w:rsidRPr="00B451F1" w:rsidRDefault="00B451F1" w:rsidP="00B451F1">
            <w:r>
              <w:t>33 Ariel Molina</w:t>
            </w:r>
          </w:p>
        </w:tc>
        <w:tc>
          <w:tcPr>
            <w:tcW w:w="3992" w:type="dxa"/>
          </w:tcPr>
          <w:p w:rsidR="00FF69AE" w:rsidRDefault="00FF69AE" w:rsidP="00FF69AE">
            <w:r>
              <w:t xml:space="preserve">2 Mariano </w:t>
            </w:r>
            <w:proofErr w:type="spellStart"/>
            <w:r>
              <w:t>Closs</w:t>
            </w:r>
            <w:proofErr w:type="spellEnd"/>
          </w:p>
          <w:p w:rsidR="00FF69AE" w:rsidRDefault="00FF69AE" w:rsidP="00FF69AE">
            <w:r>
              <w:t xml:space="preserve">3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FF69AE" w:rsidRDefault="00FF69AE" w:rsidP="00FF69AE">
            <w:r>
              <w:t>12 Roberto Bolaños</w:t>
            </w:r>
          </w:p>
          <w:p w:rsidR="00FF69AE" w:rsidRDefault="00FF69AE" w:rsidP="00FF69AE">
            <w:r>
              <w:t>33 Ariel Molina</w:t>
            </w:r>
          </w:p>
          <w:p w:rsidR="00B451F1" w:rsidRPr="008023D7" w:rsidRDefault="00FF69AE" w:rsidP="00FF69AE">
            <w:r>
              <w:t xml:space="preserve">42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</w:tr>
    </w:tbl>
    <w:p w:rsidR="00B451F1" w:rsidRDefault="00B451F1" w:rsidP="00BB3822">
      <w:pPr>
        <w:ind w:left="720"/>
      </w:pPr>
    </w:p>
    <w:p w:rsidR="00FF69AE" w:rsidRPr="00BB3822" w:rsidRDefault="00FF69AE" w:rsidP="00FF69AE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Primer_paciente_ultima_posicion</w:t>
      </w:r>
      <w:proofErr w:type="spellEnd"/>
    </w:p>
    <w:p w:rsidR="00FF69AE" w:rsidRDefault="00FF69AE" w:rsidP="00FF69AE">
      <w:pPr>
        <w:ind w:left="720"/>
      </w:pPr>
      <w:r>
        <w:t>Comprobamos que el programa pueda ordenar de manera correcta al primer paciente que está ubicado en la última posición de la lista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FF69AE" w:rsidTr="00680489">
        <w:tc>
          <w:tcPr>
            <w:tcW w:w="4008" w:type="dxa"/>
          </w:tcPr>
          <w:p w:rsidR="00FF69AE" w:rsidRPr="00BB3822" w:rsidRDefault="00FF69AE" w:rsidP="00680489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FF69AE" w:rsidRPr="00BB3822" w:rsidRDefault="00FF69AE" w:rsidP="00680489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FF69AE" w:rsidTr="00680489">
        <w:tc>
          <w:tcPr>
            <w:tcW w:w="4008" w:type="dxa"/>
          </w:tcPr>
          <w:p w:rsidR="00FF0684" w:rsidRDefault="00FF0684" w:rsidP="00FF0684">
            <w:r>
              <w:t>5</w:t>
            </w:r>
          </w:p>
          <w:p w:rsidR="00FF0684" w:rsidRDefault="00FF0684" w:rsidP="00FF0684">
            <w:r>
              <w:lastRenderedPageBreak/>
              <w:t xml:space="preserve">3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FF0684" w:rsidRDefault="00FF0684" w:rsidP="00FF0684">
            <w:r>
              <w:t xml:space="preserve">42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FF0684" w:rsidRDefault="00FF0684" w:rsidP="00FF0684">
            <w:r>
              <w:t>12 Roberto Bolaños</w:t>
            </w:r>
          </w:p>
          <w:p w:rsidR="00FF0684" w:rsidRDefault="00FF0684" w:rsidP="00FF0684">
            <w:r>
              <w:t>33 Ariel Molina</w:t>
            </w:r>
          </w:p>
          <w:p w:rsidR="00FF69AE" w:rsidRPr="00B451F1" w:rsidRDefault="00FF0684" w:rsidP="00FF0684">
            <w:r>
              <w:t xml:space="preserve">2 Mariano </w:t>
            </w:r>
            <w:proofErr w:type="spellStart"/>
            <w:r>
              <w:t>Closs</w:t>
            </w:r>
            <w:proofErr w:type="spellEnd"/>
          </w:p>
        </w:tc>
        <w:tc>
          <w:tcPr>
            <w:tcW w:w="3992" w:type="dxa"/>
          </w:tcPr>
          <w:p w:rsidR="00037641" w:rsidRDefault="00037641" w:rsidP="00037641">
            <w:r>
              <w:lastRenderedPageBreak/>
              <w:t xml:space="preserve">2 Mariano </w:t>
            </w:r>
            <w:proofErr w:type="spellStart"/>
            <w:r>
              <w:t>Closs</w:t>
            </w:r>
            <w:proofErr w:type="spellEnd"/>
          </w:p>
          <w:p w:rsidR="00037641" w:rsidRDefault="00037641" w:rsidP="00037641">
            <w:r>
              <w:lastRenderedPageBreak/>
              <w:t xml:space="preserve">3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037641" w:rsidRDefault="00037641" w:rsidP="00037641">
            <w:r>
              <w:t>12 Roberto Bolaños</w:t>
            </w:r>
          </w:p>
          <w:p w:rsidR="00037641" w:rsidRDefault="00037641" w:rsidP="00037641">
            <w:r>
              <w:t>33 Ariel Molina</w:t>
            </w:r>
          </w:p>
          <w:p w:rsidR="00FF69AE" w:rsidRDefault="00037641" w:rsidP="00037641">
            <w:r>
              <w:t xml:space="preserve">42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</w:tc>
      </w:tr>
    </w:tbl>
    <w:p w:rsidR="00FF69AE" w:rsidRDefault="00FF69AE" w:rsidP="00BB3822">
      <w:pPr>
        <w:ind w:left="720"/>
      </w:pPr>
    </w:p>
    <w:p w:rsidR="009942D6" w:rsidRPr="00BB3822" w:rsidRDefault="009942D6" w:rsidP="009942D6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Ultimo</w:t>
      </w:r>
      <w:r>
        <w:rPr>
          <w:b/>
        </w:rPr>
        <w:t>_paciente_distinta_posicion</w:t>
      </w:r>
      <w:proofErr w:type="spellEnd"/>
    </w:p>
    <w:p w:rsidR="009942D6" w:rsidRDefault="009942D6" w:rsidP="009942D6">
      <w:pPr>
        <w:ind w:left="720"/>
      </w:pPr>
      <w:r>
        <w:t xml:space="preserve">Comprobamos que el programa pueda ordenar de manera correcta al </w:t>
      </w:r>
      <w:r>
        <w:t>último</w:t>
      </w:r>
      <w:r>
        <w:t xml:space="preserve"> paciente que está ubicado en la </w:t>
      </w:r>
      <w:r>
        <w:t>otra</w:t>
      </w:r>
      <w:r>
        <w:t xml:space="preserve"> posición de la lista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9942D6" w:rsidTr="00680489">
        <w:tc>
          <w:tcPr>
            <w:tcW w:w="4008" w:type="dxa"/>
          </w:tcPr>
          <w:p w:rsidR="009942D6" w:rsidRPr="00BB3822" w:rsidRDefault="009942D6" w:rsidP="00680489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9942D6" w:rsidRPr="00BB3822" w:rsidRDefault="009942D6" w:rsidP="00680489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9942D6" w:rsidTr="00680489">
        <w:tc>
          <w:tcPr>
            <w:tcW w:w="4008" w:type="dxa"/>
          </w:tcPr>
          <w:p w:rsidR="009942D6" w:rsidRDefault="009942D6" w:rsidP="009942D6">
            <w:r>
              <w:t>7</w:t>
            </w:r>
          </w:p>
          <w:p w:rsidR="009942D6" w:rsidRDefault="009942D6" w:rsidP="009942D6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9942D6" w:rsidRDefault="009942D6" w:rsidP="009942D6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9942D6" w:rsidRDefault="009942D6" w:rsidP="009942D6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9942D6" w:rsidRDefault="009942D6" w:rsidP="009942D6">
            <w:r>
              <w:t>2 Roberto Bolaños</w:t>
            </w:r>
          </w:p>
          <w:p w:rsidR="009942D6" w:rsidRDefault="009942D6" w:rsidP="009942D6">
            <w:r>
              <w:t>9 Luis Enrique</w:t>
            </w:r>
          </w:p>
          <w:p w:rsidR="009942D6" w:rsidRDefault="009942D6" w:rsidP="009942D6">
            <w:r>
              <w:t>1 Ariel Molina</w:t>
            </w:r>
          </w:p>
          <w:p w:rsidR="009942D6" w:rsidRPr="00B451F1" w:rsidRDefault="009942D6" w:rsidP="009942D6">
            <w:r>
              <w:t>8 Juan Carlos</w:t>
            </w:r>
          </w:p>
        </w:tc>
        <w:tc>
          <w:tcPr>
            <w:tcW w:w="3992" w:type="dxa"/>
          </w:tcPr>
          <w:p w:rsidR="00410DCF" w:rsidRDefault="00410DCF" w:rsidP="00410DCF">
            <w:r>
              <w:t>1 Ariel Molina</w:t>
            </w:r>
          </w:p>
          <w:p w:rsidR="00410DCF" w:rsidRDefault="00410DCF" w:rsidP="00410DCF">
            <w:r>
              <w:t>2 Roberto Bolaños</w:t>
            </w:r>
          </w:p>
          <w:p w:rsidR="00410DCF" w:rsidRDefault="00410DCF" w:rsidP="00410DCF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410DCF" w:rsidRDefault="00410DCF" w:rsidP="00410DCF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410DCF" w:rsidRDefault="00410DCF" w:rsidP="00410DCF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410DCF" w:rsidRDefault="00410DCF" w:rsidP="00410DCF">
            <w:r>
              <w:t>8 Juan Carlos</w:t>
            </w:r>
          </w:p>
          <w:p w:rsidR="009942D6" w:rsidRPr="008023D7" w:rsidRDefault="00410DCF" w:rsidP="00410DCF">
            <w:r>
              <w:t>9 Luis Enrique</w:t>
            </w:r>
          </w:p>
        </w:tc>
      </w:tr>
    </w:tbl>
    <w:p w:rsidR="009942D6" w:rsidRDefault="009942D6" w:rsidP="009942D6">
      <w:pPr>
        <w:ind w:left="720"/>
      </w:pPr>
    </w:p>
    <w:p w:rsidR="009942D6" w:rsidRPr="00BB3822" w:rsidRDefault="00CA1D4E" w:rsidP="009942D6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Ultimo</w:t>
      </w:r>
      <w:r w:rsidR="009942D6">
        <w:rPr>
          <w:b/>
        </w:rPr>
        <w:t>_paciente_</w:t>
      </w:r>
      <w:r>
        <w:rPr>
          <w:b/>
        </w:rPr>
        <w:t>anteultima</w:t>
      </w:r>
      <w:r w:rsidR="009942D6">
        <w:rPr>
          <w:b/>
        </w:rPr>
        <w:t>_posicion</w:t>
      </w:r>
      <w:proofErr w:type="spellEnd"/>
    </w:p>
    <w:p w:rsidR="009942D6" w:rsidRDefault="009942D6" w:rsidP="009942D6">
      <w:pPr>
        <w:ind w:left="720"/>
      </w:pPr>
      <w:r>
        <w:t xml:space="preserve">Comprobamos que el programa pueda ordenar de manera correcta al </w:t>
      </w:r>
      <w:r w:rsidR="00006C3A">
        <w:t>último</w:t>
      </w:r>
      <w:r>
        <w:t xml:space="preserve"> paciente que está ubicado en la </w:t>
      </w:r>
      <w:r w:rsidR="00006C3A">
        <w:t>ante</w:t>
      </w:r>
      <w:r>
        <w:t>última posición de la lista</w:t>
      </w:r>
      <w:bookmarkStart w:id="0" w:name="_GoBack"/>
      <w:bookmarkEnd w:id="0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9942D6" w:rsidTr="00680489">
        <w:tc>
          <w:tcPr>
            <w:tcW w:w="4008" w:type="dxa"/>
          </w:tcPr>
          <w:p w:rsidR="009942D6" w:rsidRPr="00BB3822" w:rsidRDefault="009942D6" w:rsidP="00680489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9942D6" w:rsidRPr="00BB3822" w:rsidRDefault="009942D6" w:rsidP="00680489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9942D6" w:rsidTr="00680489">
        <w:tc>
          <w:tcPr>
            <w:tcW w:w="4008" w:type="dxa"/>
          </w:tcPr>
          <w:p w:rsidR="007A5D51" w:rsidRDefault="007A5D51" w:rsidP="007A5D51">
            <w:r>
              <w:t>7</w:t>
            </w:r>
          </w:p>
          <w:p w:rsidR="007A5D51" w:rsidRDefault="007A5D51" w:rsidP="007A5D51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7A5D51" w:rsidRDefault="007A5D51" w:rsidP="007A5D51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7A5D51" w:rsidRDefault="007A5D51" w:rsidP="007A5D51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7A5D51" w:rsidRDefault="007A5D51" w:rsidP="007A5D51">
            <w:r>
              <w:t>2 Roberto Bolaños</w:t>
            </w:r>
          </w:p>
          <w:p w:rsidR="007A5D51" w:rsidRDefault="007A5D51" w:rsidP="007A5D51">
            <w:r>
              <w:t>1 Ariel Molina</w:t>
            </w:r>
          </w:p>
          <w:p w:rsidR="00641575" w:rsidRDefault="00641575" w:rsidP="007A5D51">
            <w:r>
              <w:t>9 Luis Enrique</w:t>
            </w:r>
          </w:p>
          <w:p w:rsidR="009942D6" w:rsidRPr="00B451F1" w:rsidRDefault="007A5D51" w:rsidP="007A5D51">
            <w:r>
              <w:t>8 Juan Carlos</w:t>
            </w:r>
          </w:p>
        </w:tc>
        <w:tc>
          <w:tcPr>
            <w:tcW w:w="3992" w:type="dxa"/>
          </w:tcPr>
          <w:p w:rsidR="00410DCF" w:rsidRDefault="00410DCF" w:rsidP="00410DCF">
            <w:r>
              <w:t>1 Ariel Molina</w:t>
            </w:r>
          </w:p>
          <w:p w:rsidR="00410DCF" w:rsidRDefault="00410DCF" w:rsidP="00410DCF">
            <w:r>
              <w:t>2 Roberto Bolaños</w:t>
            </w:r>
          </w:p>
          <w:p w:rsidR="00410DCF" w:rsidRDefault="00410DCF" w:rsidP="00410DCF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410DCF" w:rsidRDefault="00410DCF" w:rsidP="00410DCF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410DCF" w:rsidRDefault="00410DCF" w:rsidP="00410DCF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410DCF" w:rsidRDefault="00410DCF" w:rsidP="00410DCF">
            <w:r>
              <w:t>8 Juan Carlos</w:t>
            </w:r>
          </w:p>
          <w:p w:rsidR="009942D6" w:rsidRDefault="00410DCF" w:rsidP="00410DCF">
            <w:r>
              <w:t>9 Luis Enrique</w:t>
            </w:r>
          </w:p>
        </w:tc>
      </w:tr>
    </w:tbl>
    <w:p w:rsidR="00B451F1" w:rsidRDefault="00B451F1" w:rsidP="00BB3822">
      <w:pPr>
        <w:ind w:left="720"/>
      </w:pPr>
    </w:p>
    <w:p w:rsidR="00641575" w:rsidRPr="00BB3822" w:rsidRDefault="00641575" w:rsidP="0064157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Ultimo</w:t>
      </w:r>
      <w:r>
        <w:rPr>
          <w:b/>
        </w:rPr>
        <w:t>_paciente_ultima_posicion</w:t>
      </w:r>
      <w:proofErr w:type="spellEnd"/>
    </w:p>
    <w:p w:rsidR="00641575" w:rsidRDefault="00641575" w:rsidP="00641575">
      <w:pPr>
        <w:ind w:left="720"/>
      </w:pPr>
      <w:r>
        <w:t xml:space="preserve">Comprobamos que el programa </w:t>
      </w:r>
      <w:r w:rsidR="00CF4704">
        <w:t>sea capaz de ordenar los otros elementos excluyendo al último ya que se encuentra en la posición correcta.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08"/>
        <w:gridCol w:w="3992"/>
      </w:tblGrid>
      <w:tr w:rsidR="00641575" w:rsidTr="00680489">
        <w:tc>
          <w:tcPr>
            <w:tcW w:w="4008" w:type="dxa"/>
          </w:tcPr>
          <w:p w:rsidR="00641575" w:rsidRPr="00BB3822" w:rsidRDefault="00641575" w:rsidP="00680489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3992" w:type="dxa"/>
          </w:tcPr>
          <w:p w:rsidR="00641575" w:rsidRPr="00BB3822" w:rsidRDefault="00641575" w:rsidP="00680489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641575" w:rsidTr="00680489">
        <w:tc>
          <w:tcPr>
            <w:tcW w:w="4008" w:type="dxa"/>
          </w:tcPr>
          <w:p w:rsidR="00641575" w:rsidRDefault="00641575" w:rsidP="00680489">
            <w:r>
              <w:t>7</w:t>
            </w:r>
          </w:p>
          <w:p w:rsidR="00641575" w:rsidRDefault="00641575" w:rsidP="00680489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641575" w:rsidRDefault="00641575" w:rsidP="00680489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641575" w:rsidRDefault="00641575" w:rsidP="00680489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641575" w:rsidRDefault="00641575" w:rsidP="00680489">
            <w:r>
              <w:t>2 Roberto Bolaños</w:t>
            </w:r>
          </w:p>
          <w:p w:rsidR="00641575" w:rsidRDefault="00641575" w:rsidP="00680489">
            <w:r>
              <w:t>1 Ariel Molina</w:t>
            </w:r>
          </w:p>
          <w:p w:rsidR="00641575" w:rsidRDefault="00641575" w:rsidP="00680489">
            <w:r>
              <w:t>8 Juan Carlos</w:t>
            </w:r>
          </w:p>
          <w:p w:rsidR="00641575" w:rsidRPr="00B451F1" w:rsidRDefault="00641575" w:rsidP="00680489">
            <w:r>
              <w:t>9 Luis Enrique</w:t>
            </w:r>
          </w:p>
        </w:tc>
        <w:tc>
          <w:tcPr>
            <w:tcW w:w="3992" w:type="dxa"/>
          </w:tcPr>
          <w:p w:rsidR="00410DCF" w:rsidRDefault="00410DCF" w:rsidP="00410DCF">
            <w:r>
              <w:t>1 Ariel Molina</w:t>
            </w:r>
          </w:p>
          <w:p w:rsidR="00410DCF" w:rsidRDefault="00410DCF" w:rsidP="00410DCF">
            <w:r>
              <w:t>2 Roberto Bolaños</w:t>
            </w:r>
          </w:p>
          <w:p w:rsidR="00410DCF" w:rsidRDefault="00410DCF" w:rsidP="00410DCF">
            <w:r>
              <w:t xml:space="preserve">3 Mariano </w:t>
            </w:r>
            <w:proofErr w:type="spellStart"/>
            <w:r>
              <w:t>Closs</w:t>
            </w:r>
            <w:proofErr w:type="spellEnd"/>
          </w:p>
          <w:p w:rsidR="00410DCF" w:rsidRDefault="00410DCF" w:rsidP="00410DCF">
            <w:r>
              <w:t xml:space="preserve">4 </w:t>
            </w:r>
            <w:proofErr w:type="spellStart"/>
            <w:r>
              <w:t>Fede</w:t>
            </w:r>
            <w:proofErr w:type="spellEnd"/>
            <w:r>
              <w:t xml:space="preserve"> </w:t>
            </w:r>
            <w:proofErr w:type="spellStart"/>
            <w:r>
              <w:t>Perez</w:t>
            </w:r>
            <w:proofErr w:type="spellEnd"/>
          </w:p>
          <w:p w:rsidR="00410DCF" w:rsidRDefault="00410DCF" w:rsidP="00410DCF">
            <w:r>
              <w:t xml:space="preserve">5 </w:t>
            </w:r>
            <w:proofErr w:type="spellStart"/>
            <w:r>
              <w:t>Gabi</w:t>
            </w:r>
            <w:proofErr w:type="spellEnd"/>
            <w:r>
              <w:t xml:space="preserve"> Bona</w:t>
            </w:r>
          </w:p>
          <w:p w:rsidR="00410DCF" w:rsidRDefault="00410DCF" w:rsidP="00410DCF">
            <w:r>
              <w:t>8 Juan Carlos</w:t>
            </w:r>
          </w:p>
          <w:p w:rsidR="00641575" w:rsidRDefault="00410DCF" w:rsidP="00410DCF">
            <w:r>
              <w:t>9 Luis Enrique</w:t>
            </w:r>
          </w:p>
        </w:tc>
      </w:tr>
    </w:tbl>
    <w:p w:rsidR="00641575" w:rsidRDefault="00641575" w:rsidP="00BB3822">
      <w:pPr>
        <w:ind w:left="720"/>
      </w:pPr>
    </w:p>
    <w:p w:rsidR="009942D6" w:rsidRDefault="009942D6" w:rsidP="00BB3822">
      <w:pPr>
        <w:ind w:left="720"/>
      </w:pPr>
    </w:p>
    <w:p w:rsidR="00BB3822" w:rsidRPr="00BB3822" w:rsidRDefault="0069467A" w:rsidP="00641575">
      <w:pPr>
        <w:pStyle w:val="Prrafode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Cantidad_en_consideracion</w:t>
      </w:r>
      <w:proofErr w:type="spellEnd"/>
    </w:p>
    <w:p w:rsidR="00BB3822" w:rsidRDefault="0069467A" w:rsidP="00BB3822">
      <w:pPr>
        <w:ind w:left="720"/>
      </w:pPr>
      <w:r>
        <w:t>Comprobamos que el sistema funcione con alrededor de 40000 pacientes, de forma ordenada.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16"/>
        <w:gridCol w:w="3984"/>
      </w:tblGrid>
      <w:tr w:rsidR="00BB3822" w:rsidTr="00D5631F"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22" w:type="dxa"/>
          </w:tcPr>
          <w:p w:rsidR="00BB3822" w:rsidRPr="00BB3822" w:rsidRDefault="00BB3822" w:rsidP="00D5631F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</w:tr>
      <w:tr w:rsidR="00BB3822" w:rsidTr="00D5631F">
        <w:tc>
          <w:tcPr>
            <w:tcW w:w="4322" w:type="dxa"/>
          </w:tcPr>
          <w:p w:rsidR="00BB3822" w:rsidRDefault="00463DB0" w:rsidP="00D5631F">
            <w:r>
              <w:rPr>
                <w:rFonts w:ascii="Calibri" w:hAnsi="Calibri"/>
                <w:color w:val="000000"/>
                <w:sz w:val="23"/>
                <w:szCs w:val="23"/>
              </w:rPr>
              <w:t xml:space="preserve">Lote de pruebas/ </w:t>
            </w:r>
            <w:r>
              <w:rPr>
                <w:rFonts w:ascii="Calibri" w:hAnsi="Calibri"/>
                <w:color w:val="000000"/>
                <w:sz w:val="23"/>
                <w:szCs w:val="23"/>
              </w:rPr>
              <w:lastRenderedPageBreak/>
              <w:t>Entradas/14_Cantidad_en_consideracion.in</w:t>
            </w:r>
          </w:p>
        </w:tc>
        <w:tc>
          <w:tcPr>
            <w:tcW w:w="4322" w:type="dxa"/>
          </w:tcPr>
          <w:p w:rsidR="00BB3822" w:rsidRDefault="00463DB0" w:rsidP="00D5631F">
            <w:r>
              <w:rPr>
                <w:rFonts w:ascii="Calibri" w:hAnsi="Calibri"/>
                <w:color w:val="000000"/>
                <w:sz w:val="23"/>
                <w:szCs w:val="23"/>
              </w:rPr>
              <w:lastRenderedPageBreak/>
              <w:t xml:space="preserve">Lote de pruebas/ </w:t>
            </w:r>
            <w:r>
              <w:rPr>
                <w:rFonts w:ascii="Calibri" w:hAnsi="Calibri"/>
                <w:color w:val="000000"/>
                <w:sz w:val="23"/>
                <w:szCs w:val="23"/>
              </w:rPr>
              <w:lastRenderedPageBreak/>
              <w:t>Salidas/14_Cantidad_en_consideracion.out</w:t>
            </w:r>
          </w:p>
        </w:tc>
      </w:tr>
    </w:tbl>
    <w:p w:rsidR="00BB3822" w:rsidRDefault="00BB3822" w:rsidP="00BB3822">
      <w:pPr>
        <w:ind w:left="720"/>
      </w:pPr>
    </w:p>
    <w:p w:rsidR="007307D8" w:rsidRPr="007307D8" w:rsidRDefault="007307D8" w:rsidP="007307D8">
      <w:pPr>
        <w:ind w:left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7307D8">
        <w:rPr>
          <w:rFonts w:ascii="Calibri" w:eastAsia="Times New Roman" w:hAnsi="Calibri" w:cs="Times New Roman"/>
          <w:color w:val="000000"/>
          <w:sz w:val="29"/>
          <w:szCs w:val="29"/>
          <w:u w:val="single"/>
          <w:lang w:val="es-AR" w:eastAsia="es-AR"/>
        </w:rPr>
        <w:t>Conclusión:</w:t>
      </w:r>
    </w:p>
    <w:p w:rsidR="00BB3822" w:rsidRPr="0069467A" w:rsidRDefault="007307D8" w:rsidP="007307D8">
      <w:pPr>
        <w:ind w:left="720"/>
        <w:rPr>
          <w:u w:val="single"/>
        </w:rPr>
      </w:pPr>
      <w:r w:rsidRPr="007307D8">
        <w:rPr>
          <w:rFonts w:ascii="Calibri" w:eastAsia="Times New Roman" w:hAnsi="Calibri" w:cs="Times New Roman"/>
          <w:color w:val="000000"/>
          <w:sz w:val="23"/>
          <w:szCs w:val="23"/>
          <w:lang w:val="es-AR" w:eastAsia="es-AR"/>
        </w:rPr>
        <w:t>Ninguno de los ejecutables cumplió con los casos propuestos y, por lo tanto, ninguno funciona a la perfección. El ejecutable que menos fallas tiene es el 4, pero tampoco contempla la restricción de los 40000 pacientes por año.</w:t>
      </w:r>
    </w:p>
    <w:sectPr w:rsidR="00BB3822" w:rsidRPr="0069467A" w:rsidSect="00BA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0163"/>
    <w:multiLevelType w:val="hybridMultilevel"/>
    <w:tmpl w:val="EBA6E81E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10839"/>
    <w:multiLevelType w:val="hybridMultilevel"/>
    <w:tmpl w:val="A9FA8CDE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3189A"/>
    <w:multiLevelType w:val="hybridMultilevel"/>
    <w:tmpl w:val="7CF8A69A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F0D8E"/>
    <w:multiLevelType w:val="hybridMultilevel"/>
    <w:tmpl w:val="AA6EF236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B5C3D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916EB"/>
    <w:multiLevelType w:val="hybridMultilevel"/>
    <w:tmpl w:val="77FECE3A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43205"/>
    <w:multiLevelType w:val="hybridMultilevel"/>
    <w:tmpl w:val="FA9E18BE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7D07A9"/>
    <w:multiLevelType w:val="hybridMultilevel"/>
    <w:tmpl w:val="3FEC8C94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33A25"/>
    <w:multiLevelType w:val="hybridMultilevel"/>
    <w:tmpl w:val="E452C234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146E8"/>
    <w:multiLevelType w:val="hybridMultilevel"/>
    <w:tmpl w:val="FDF2C9A6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F0987"/>
    <w:multiLevelType w:val="hybridMultilevel"/>
    <w:tmpl w:val="0452F7FC"/>
    <w:lvl w:ilvl="0" w:tplc="181E792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B07E5"/>
    <w:multiLevelType w:val="hybridMultilevel"/>
    <w:tmpl w:val="4E92B49A"/>
    <w:lvl w:ilvl="0" w:tplc="FC32CC94">
      <w:start w:val="1"/>
      <w:numFmt w:val="decimalZero"/>
      <w:lvlText w:val="%1-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0124"/>
    <w:rsid w:val="00006C3A"/>
    <w:rsid w:val="0003699C"/>
    <w:rsid w:val="00037641"/>
    <w:rsid w:val="00053449"/>
    <w:rsid w:val="00071E54"/>
    <w:rsid w:val="000B780A"/>
    <w:rsid w:val="000D24FF"/>
    <w:rsid w:val="00113D3D"/>
    <w:rsid w:val="00123380"/>
    <w:rsid w:val="00172624"/>
    <w:rsid w:val="001A599C"/>
    <w:rsid w:val="001F1D03"/>
    <w:rsid w:val="002015A1"/>
    <w:rsid w:val="00356BEE"/>
    <w:rsid w:val="00373EB1"/>
    <w:rsid w:val="00387899"/>
    <w:rsid w:val="00410DCF"/>
    <w:rsid w:val="00463DB0"/>
    <w:rsid w:val="004E7015"/>
    <w:rsid w:val="00527996"/>
    <w:rsid w:val="005861D3"/>
    <w:rsid w:val="005D5672"/>
    <w:rsid w:val="0064155D"/>
    <w:rsid w:val="00641575"/>
    <w:rsid w:val="0069467A"/>
    <w:rsid w:val="007307D8"/>
    <w:rsid w:val="00785469"/>
    <w:rsid w:val="007A5D51"/>
    <w:rsid w:val="008023D7"/>
    <w:rsid w:val="0085511D"/>
    <w:rsid w:val="008C49F4"/>
    <w:rsid w:val="008C5141"/>
    <w:rsid w:val="008E1AEE"/>
    <w:rsid w:val="008E6EAC"/>
    <w:rsid w:val="0091151E"/>
    <w:rsid w:val="009942D6"/>
    <w:rsid w:val="00A6008A"/>
    <w:rsid w:val="00AF4B9F"/>
    <w:rsid w:val="00AF6D16"/>
    <w:rsid w:val="00B20124"/>
    <w:rsid w:val="00B451F1"/>
    <w:rsid w:val="00B54E9D"/>
    <w:rsid w:val="00B8389D"/>
    <w:rsid w:val="00BA008A"/>
    <w:rsid w:val="00BB3822"/>
    <w:rsid w:val="00BC1684"/>
    <w:rsid w:val="00C326C0"/>
    <w:rsid w:val="00C63C69"/>
    <w:rsid w:val="00CA1D4E"/>
    <w:rsid w:val="00CF4704"/>
    <w:rsid w:val="00CF47FC"/>
    <w:rsid w:val="00F15D40"/>
    <w:rsid w:val="00F47B2F"/>
    <w:rsid w:val="00F51ACE"/>
    <w:rsid w:val="00FE47D1"/>
    <w:rsid w:val="00FF0684"/>
    <w:rsid w:val="00FF6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414ACDF-8FF0-44AD-98C4-D1A742AC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0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8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07D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\Documents\PlantillaLo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PlantillaLote.dotx</Template>
  <TotalTime>617</TotalTime>
  <Pages>4</Pages>
  <Words>751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35</cp:revision>
  <dcterms:created xsi:type="dcterms:W3CDTF">2015-04-14T16:13:00Z</dcterms:created>
  <dcterms:modified xsi:type="dcterms:W3CDTF">2015-04-19T18:24:00Z</dcterms:modified>
</cp:coreProperties>
</file>